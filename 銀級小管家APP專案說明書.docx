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31605760"/>
        <w:docPartObj>
          <w:docPartGallery w:val="Cover Pages"/>
          <w:docPartUnique/>
        </w:docPartObj>
      </w:sdtPr>
      <w:sdtEndPr/>
      <w:sdtContent>
        <w:p w:rsidR="001F2FFD" w:rsidRDefault="004776A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6D88608A" wp14:editId="23EC883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快取圖案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3126D462" id="快取圖案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4319598" wp14:editId="3D44C1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矩形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180AE1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41C97" w:rsidRDefault="00241C97">
                                      <w:pPr>
                                        <w:pStyle w:val="af5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180AE1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41C97" w:rsidRDefault="009B72F6" w:rsidP="00AC4E11">
                                      <w:pPr>
                                        <w:pStyle w:val="af5"/>
                                        <w:suppressOverlap/>
                                        <w:jc w:val="center"/>
                                        <w:rPr>
                                          <w:rFonts w:asciiTheme="majorHAnsi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9BA544E7465A4575BD81C45B5D8F6029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A46AF">
                                            <w:rPr>
                                              <w:rFonts w:asciiTheme="majorHAnsi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銀級小管家</w:t>
                                          </w:r>
                                          <w:r w:rsidR="004A46AF">
                                            <w:rPr>
                                              <w:rFonts w:asciiTheme="majorHAnsi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APP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80AE1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41C97" w:rsidRDefault="00241C97">
                                      <w:pPr>
                                        <w:pStyle w:val="af5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180AE1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41C97" w:rsidRDefault="009B72F6" w:rsidP="00AC4E11">
                                      <w:pPr>
                                        <w:pStyle w:val="af5"/>
                                        <w:suppressOverlap/>
                                        <w:jc w:val="center"/>
                                        <w:rPr>
                                          <w:rFonts w:asciiTheme="majorHAnsi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0E09EF1D080345EF9141C10BD2A5EB82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E7800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專題說明書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41C97" w:rsidRDefault="00241C97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44319598" id="矩形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180AE1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41C97" w:rsidRDefault="00241C97">
                                <w:pPr>
                                  <w:pStyle w:val="af5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180AE1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41C97" w:rsidRDefault="009B72F6" w:rsidP="00AC4E11">
                                <w:pPr>
                                  <w:pStyle w:val="af5"/>
                                  <w:suppressOverlap/>
                                  <w:jc w:val="center"/>
                                  <w:rPr>
                                    <w:rFonts w:asciiTheme="majorHAnsi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9BA544E7465A4575BD81C45B5D8F6029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6AF">
                                      <w:rPr>
                                        <w:rFonts w:asciiTheme="majorHAnsi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銀級小管家</w:t>
                                    </w:r>
                                    <w:r w:rsidR="004A46AF">
                                      <w:rPr>
                                        <w:rFonts w:asciiTheme="majorHAnsi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APP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80AE1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41C97" w:rsidRDefault="00241C97">
                                <w:pPr>
                                  <w:pStyle w:val="af5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180AE1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41C97" w:rsidRDefault="009B72F6" w:rsidP="00AC4E11">
                                <w:pPr>
                                  <w:pStyle w:val="af5"/>
                                  <w:suppressOverlap/>
                                  <w:jc w:val="center"/>
                                  <w:rPr>
                                    <w:rFonts w:asciiTheme="majorHAnsi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0E09EF1D080345EF9141C10BD2A5EB82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00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專題說明書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41C97" w:rsidRDefault="00241C9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1B5EC8C" wp14:editId="0B4070D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矩形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41C97" w:rsidRPr="000315AE" w:rsidRDefault="009B72F6">
                                <w:pPr>
                                  <w:pStyle w:val="af5"/>
                                  <w:spacing w:line="276" w:lineRule="auto"/>
                                  <w:suppressOverlap/>
                                  <w:jc w:val="center"/>
                                  <w:rPr>
                                    <w:rFonts w:ascii="Arial Unicode MS" w:eastAsia="Arial Unicode MS" w:hAnsi="Arial Unicode MS" w:cs="Arial Unicode MS"/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Arial Unicode MS" w:eastAsia="Arial Unicode MS" w:hAnsi="Arial Unicode MS" w:cs="Arial Unicode MS"/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C4E11" w:rsidRPr="000315AE">
                                      <w:rPr>
                                        <w:rFonts w:ascii="Arial Unicode MS" w:eastAsia="Arial Unicode MS" w:hAnsi="Arial Unicode MS" w:cs="Arial Unicode MS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Android</w:t>
                                    </w:r>
                                    <w:r w:rsidR="00AC4E11" w:rsidRPr="000315AE">
                                      <w:rPr>
                                        <w:rFonts w:ascii="Arial Unicode MS" w:eastAsia="Arial Unicode MS" w:hAnsi="Arial Unicode MS" w:cs="Arial Unicode MS"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程式設計</w:t>
                                    </w:r>
                                    <w:r w:rsidR="004A46AF">
                                      <w:rPr>
                                        <w:rFonts w:ascii="Arial Unicode MS" w:eastAsia="Arial Unicode MS" w:hAnsi="Arial Unicode MS" w:cs="Arial Unicode MS"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師</w:t>
                                    </w:r>
                                    <w:r w:rsidR="00AC4E11" w:rsidRPr="000315AE">
                                      <w:rPr>
                                        <w:rFonts w:ascii="Arial Unicode MS" w:eastAsia="Arial Unicode MS" w:hAnsi="Arial Unicode MS" w:cs="Arial Unicode MS"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班</w:t>
                                    </w:r>
                                  </w:sdtContent>
                                </w:sdt>
                              </w:p>
                              <w:p w:rsidR="00241C97" w:rsidRDefault="00241C97">
                                <w:pPr>
                                  <w:pStyle w:val="af5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41C97" w:rsidRPr="000315AE" w:rsidRDefault="009B72F6">
                                <w:pPr>
                                  <w:pStyle w:val="af5"/>
                                  <w:spacing w:line="276" w:lineRule="auto"/>
                                  <w:suppressOverlap/>
                                  <w:jc w:val="center"/>
                                  <w:rPr>
                                    <w:rFonts w:asciiTheme="majorEastAsia" w:hAnsiTheme="majorEastAsia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EastAsia" w:hAnsiTheme="majorEastAsia"/>
                                    </w:r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9-09T00:00:00Z">
                                      <w:dateFormat w:val="yyyy年M月d日"/>
                                      <w:lid w:val="zh-TW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AC4E11" w:rsidRPr="000315AE">
                                      <w:rPr>
                                        <w:rFonts w:asciiTheme="majorEastAsia" w:hAnsiTheme="majorEastAsia" w:hint="eastAsia"/>
                                      </w:rPr>
                                      <w:t>2016年9月9日</w:t>
                                    </w:r>
                                  </w:sdtContent>
                                </w:sdt>
                              </w:p>
                              <w:p w:rsidR="00241C97" w:rsidRDefault="006D2F5B">
                                <w:pPr>
                                  <w:pStyle w:val="af5"/>
                                  <w:spacing w:line="276" w:lineRule="auto"/>
                                  <w:jc w:val="center"/>
                                  <w:rPr>
                                    <w:rFonts w:asciiTheme="majorEastAsia" w:hAnsiTheme="majorEastAsia"/>
                                  </w:rPr>
                                </w:pPr>
                                <w:r>
                                  <w:rPr>
                                    <w:rFonts w:asciiTheme="majorEastAsia" w:hAnsiTheme="majorEastAsia" w:hint="eastAsia"/>
                                    <w:lang w:val="zh-TW"/>
                                  </w:rPr>
                                  <w:t>成員</w:t>
                                </w:r>
                                <w:r w:rsidR="004776A2" w:rsidRPr="000315AE">
                                  <w:rPr>
                                    <w:rFonts w:asciiTheme="majorEastAsia" w:hAnsiTheme="majorEastAsia"/>
                                    <w:lang w:val="zh-TW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Theme="majorEastAsia" w:hAnsiTheme="majorEastAsia"/>
                                    </w:r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C4E11" w:rsidRPr="000315AE">
                                      <w:rPr>
                                        <w:rFonts w:asciiTheme="majorEastAsia" w:hAnsiTheme="majorEastAsia" w:hint="eastAsia"/>
                                      </w:rPr>
                                      <w:t>Administrator</w:t>
                                    </w:r>
                                  </w:sdtContent>
                                </w:sdt>
                              </w:p>
                              <w:p w:rsidR="006D2F5B" w:rsidRPr="000315AE" w:rsidRDefault="006D2F5B" w:rsidP="006D2F5B">
                                <w:pPr>
                                  <w:pStyle w:val="af5"/>
                                  <w:spacing w:line="276" w:lineRule="auto"/>
                                  <w:jc w:val="center"/>
                                  <w:rPr>
                                    <w:rFonts w:asciiTheme="majorEastAsia" w:hAnsiTheme="majorEastAsia"/>
                                  </w:rPr>
                                </w:pPr>
                                <w:r>
                                  <w:rPr>
                                    <w:rFonts w:asciiTheme="majorEastAsia" w:hAnsiTheme="majorEastAsia" w:hint="eastAsia"/>
                                    <w:lang w:val="zh-TW"/>
                                  </w:rPr>
                                  <w:t>指導老師</w:t>
                                </w:r>
                                <w:r w:rsidRPr="000315AE">
                                  <w:rPr>
                                    <w:rFonts w:asciiTheme="majorEastAsia" w:hAnsiTheme="majorEastAsia"/>
                                    <w:lang w:val="zh-TW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Theme="majorEastAsia" w:hAnsiTheme="majorEastAsia" w:hint="eastAsia"/>
                                    <w:lang w:val="zh-TW"/>
                                  </w:rPr>
                                  <w:t>湯秉翰</w:t>
                                </w: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11B5EC8C" id="矩形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" o:allowincell="f" filled="f" stroked="f" strokeweight=".25pt">
                    <v:textbox style="mso-fit-shape-to-text:t" inset=",18pt,,18pt">
                      <w:txbxContent>
                        <w:p w:rsidR="00241C97" w:rsidRPr="000315AE" w:rsidRDefault="00F265F0">
                          <w:pPr>
                            <w:pStyle w:val="af5"/>
                            <w:spacing w:line="276" w:lineRule="auto"/>
                            <w:suppressOverlap/>
                            <w:jc w:val="center"/>
                            <w:rPr>
                              <w:rFonts w:ascii="Arial Unicode MS" w:eastAsia="Arial Unicode MS" w:hAnsi="Arial Unicode MS" w:cs="Arial Unicode MS"/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C4E11" w:rsidRPr="000315AE">
                                <w:rPr>
                                  <w:rFonts w:ascii="Arial Unicode MS" w:eastAsia="Arial Unicode MS" w:hAnsi="Arial Unicode MS" w:cs="Arial Unicode MS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Android</w:t>
                              </w:r>
                              <w:r w:rsidR="00AC4E11" w:rsidRPr="000315AE">
                                <w:rPr>
                                  <w:rFonts w:ascii="Arial Unicode MS" w:eastAsia="Arial Unicode MS" w:hAnsi="Arial Unicode MS" w:cs="Arial Unicode MS"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程式設計</w:t>
                              </w:r>
                              <w:r w:rsidR="004A46AF">
                                <w:rPr>
                                  <w:rFonts w:ascii="Arial Unicode MS" w:eastAsia="Arial Unicode MS" w:hAnsi="Arial Unicode MS" w:cs="Arial Unicode MS"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師</w:t>
                              </w:r>
                              <w:r w:rsidR="00AC4E11" w:rsidRPr="000315AE">
                                <w:rPr>
                                  <w:rFonts w:ascii="Arial Unicode MS" w:eastAsia="Arial Unicode MS" w:hAnsi="Arial Unicode MS" w:cs="Arial Unicode MS"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班</w:t>
                              </w:r>
                            </w:sdtContent>
                          </w:sdt>
                        </w:p>
                        <w:p w:rsidR="00241C97" w:rsidRDefault="00241C97">
                          <w:pPr>
                            <w:pStyle w:val="af5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41C97" w:rsidRPr="000315AE" w:rsidRDefault="00F265F0">
                          <w:pPr>
                            <w:pStyle w:val="af5"/>
                            <w:spacing w:line="276" w:lineRule="auto"/>
                            <w:suppressOverlap/>
                            <w:jc w:val="center"/>
                            <w:rPr>
                              <w:rFonts w:asciiTheme="majorEastAsia" w:hAnsiTheme="majorEastAsia"/>
                            </w:rPr>
                          </w:pPr>
                          <w:sdt>
                            <w:sdtPr>
                              <w:rPr>
                                <w:rFonts w:asciiTheme="majorEastAsia" w:hAnsiTheme="majorEastAsia"/>
                              </w:r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9-09T00:00:00Z">
                                <w:dateFormat w:val="yyyy年M月d日"/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C4E11" w:rsidRPr="000315AE">
                                <w:rPr>
                                  <w:rFonts w:asciiTheme="majorEastAsia" w:hAnsiTheme="majorEastAsia" w:hint="eastAsia"/>
                                </w:rPr>
                                <w:t>2016年9月9日</w:t>
                              </w:r>
                            </w:sdtContent>
                          </w:sdt>
                        </w:p>
                        <w:p w:rsidR="00241C97" w:rsidRDefault="006D2F5B">
                          <w:pPr>
                            <w:pStyle w:val="af5"/>
                            <w:spacing w:line="276" w:lineRule="auto"/>
                            <w:jc w:val="center"/>
                            <w:rPr>
                              <w:rFonts w:asciiTheme="majorEastAsia" w:hAnsiTheme="majorEastAsia"/>
                            </w:rPr>
                          </w:pPr>
                          <w:r>
                            <w:rPr>
                              <w:rFonts w:asciiTheme="majorEastAsia" w:hAnsiTheme="majorEastAsia" w:hint="eastAsia"/>
                              <w:lang w:val="zh-TW"/>
                            </w:rPr>
                            <w:t>成員</w:t>
                          </w:r>
                          <w:r w:rsidR="004776A2" w:rsidRPr="000315AE">
                            <w:rPr>
                              <w:rFonts w:asciiTheme="majorEastAsia" w:hAnsiTheme="majorEastAsia"/>
                              <w:lang w:val="zh-TW"/>
                            </w:rPr>
                            <w:t xml:space="preserve">: </w:t>
                          </w:r>
                          <w:sdt>
                            <w:sdtPr>
                              <w:rPr>
                                <w:rFonts w:asciiTheme="majorEastAsia" w:hAnsiTheme="majorEastAsia"/>
                              </w:r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C4E11" w:rsidRPr="000315AE">
                                <w:rPr>
                                  <w:rFonts w:asciiTheme="majorEastAsia" w:hAnsiTheme="majorEastAsia" w:hint="eastAsia"/>
                                </w:rPr>
                                <w:t>Administrator</w:t>
                              </w:r>
                            </w:sdtContent>
                          </w:sdt>
                        </w:p>
                        <w:p w:rsidR="006D2F5B" w:rsidRPr="000315AE" w:rsidRDefault="006D2F5B" w:rsidP="006D2F5B">
                          <w:pPr>
                            <w:pStyle w:val="af5"/>
                            <w:spacing w:line="276" w:lineRule="auto"/>
                            <w:jc w:val="center"/>
                            <w:rPr>
                              <w:rFonts w:asciiTheme="majorEastAsia" w:hAnsiTheme="majorEastAsia"/>
                            </w:rPr>
                          </w:pPr>
                          <w:r>
                            <w:rPr>
                              <w:rFonts w:asciiTheme="majorEastAsia" w:hAnsiTheme="majorEastAsia" w:hint="eastAsia"/>
                              <w:lang w:val="zh-TW"/>
                            </w:rPr>
                            <w:t>指導老師</w:t>
                          </w:r>
                          <w:r w:rsidRPr="000315AE">
                            <w:rPr>
                              <w:rFonts w:asciiTheme="majorEastAsia" w:hAnsiTheme="majorEastAsia"/>
                              <w:lang w:val="zh-TW"/>
                            </w:rPr>
                            <w:t xml:space="preserve">: </w:t>
                          </w:r>
                          <w:r>
                            <w:rPr>
                              <w:rFonts w:asciiTheme="majorEastAsia" w:hAnsiTheme="majorEastAsia" w:hint="eastAsia"/>
                              <w:lang w:val="zh-TW"/>
                            </w:rPr>
                            <w:t>湯秉翰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p>
        <w:p w:rsidR="001F2FFD" w:rsidRDefault="001F2FFD">
          <w:pPr>
            <w:spacing w:after="200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editId="1DE30501">
                    <wp:simplePos x="0" y="0"/>
                    <wp:positionH relativeFrom="page">
                      <wp:posOffset>1743075</wp:posOffset>
                    </wp:positionH>
                    <wp:positionV relativeFrom="page">
                      <wp:posOffset>3238500</wp:posOffset>
                    </wp:positionV>
                    <wp:extent cx="4648200" cy="800100"/>
                    <wp:effectExtent l="19050" t="19050" r="19050" b="19050"/>
                    <wp:wrapSquare wrapText="bothSides"/>
                    <wp:docPr id="93" name="快取圖案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48200" cy="800100"/>
                            </a:xfrm>
                            <a:prstGeom prst="roundRect">
                              <a:avLst>
                                <a:gd name="adj" fmla="val 16079"/>
                              </a:avLst>
                            </a:prstGeom>
                            <a:solidFill>
                              <a:schemeClr val="accent1"/>
                            </a:solidFill>
                            <a:ln w="38100">
                              <a:solidFill>
                                <a:schemeClr val="accent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1F2FFD" w:rsidRDefault="001F2FFD">
                                <w:pPr>
                                  <w:pStyle w:val="af5"/>
                                  <w:spacing w:before="160" w:after="160" w:line="276" w:lineRule="auto"/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謹獻給摯愛的</w:t>
                                </w:r>
                                <w:r w:rsidR="006D2F5B">
                                  <w:rPr>
                                    <w:rFonts w:hint="eastAsia"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父母</w:t>
                                </w:r>
                                <w:r>
                                  <w:rPr>
                                    <w:rFonts w:hint="eastAsia"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與長輩們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oundrect id="快取圖案 11" o:spid="_x0000_s1028" style="position:absolute;margin-left:137.25pt;margin-top:255pt;width:366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105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" o:allowincell="f" fillcolor="#d34817 [3204]" strokecolor="#d34817 [3204]" strokeweight="3pt">
                    <v:textbox>
                      <w:txbxContent>
                        <w:p w:rsidR="001F2FFD" w:rsidRDefault="001F2FFD">
                          <w:pPr>
                            <w:pStyle w:val="af5"/>
                            <w:spacing w:before="160" w:after="160" w:line="276" w:lineRule="auto"/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謹獻給摯愛的</w:t>
                          </w:r>
                          <w:r w:rsidR="006D2F5B">
                            <w:rPr>
                              <w:rFonts w:hint="eastAsia"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父母</w:t>
                          </w:r>
                          <w:r>
                            <w:rPr>
                              <w:rFonts w:hint="eastAsia"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與長輩們</w:t>
                          </w:r>
                        </w:p>
                      </w:txbxContent>
                    </v:textbox>
                    <w10:wrap type="square" anchorx="page" anchory="page"/>
                  </v:roundrect>
                </w:pict>
              </mc:Fallback>
            </mc:AlternateContent>
          </w:r>
          <w:r>
            <w:br w:type="page"/>
          </w:r>
        </w:p>
        <w:p w:rsidR="00241C97" w:rsidRDefault="009B72F6"/>
      </w:sdtContent>
    </w:sdt>
    <w:p w:rsidR="00241C97" w:rsidRDefault="009B72F6">
      <w:pPr>
        <w:pStyle w:val="a4"/>
        <w:rPr>
          <w:smallCaps w:val="0"/>
        </w:rPr>
      </w:pPr>
      <w:sdt>
        <w:sdtPr>
          <w:rPr>
            <w:smallCaps w:val="0"/>
          </w:rPr>
          <w:alias w:val="標題"/>
          <w:tag w:val="標題"/>
          <w:id w:val="11808329"/>
          <w:placeholder>
            <w:docPart w:val="F17360BC80354143889D6731A33BA12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4A46AF">
            <w:rPr>
              <w:rFonts w:hint="eastAsia"/>
              <w:smallCaps w:val="0"/>
            </w:rPr>
            <w:t>銀級</w:t>
          </w:r>
          <w:r w:rsidR="00AC4E11">
            <w:rPr>
              <w:rFonts w:hint="eastAsia"/>
              <w:smallCaps w:val="0"/>
            </w:rPr>
            <w:t>小管家</w:t>
          </w:r>
          <w:r w:rsidR="00AC4E11">
            <w:rPr>
              <w:rFonts w:hint="eastAsia"/>
              <w:smallCaps w:val="0"/>
            </w:rPr>
            <w:t>APP</w:t>
          </w:r>
        </w:sdtContent>
      </w:sdt>
    </w:p>
    <w:p w:rsidR="00241C97" w:rsidRPr="008520BB" w:rsidRDefault="009B72F6">
      <w:pPr>
        <w:pStyle w:val="a6"/>
      </w:pPr>
      <w:sdt>
        <w:sdtPr>
          <w:alias w:val="副標題"/>
          <w:tag w:val="副標題"/>
          <w:id w:val="11808339"/>
          <w:placeholder>
            <w:docPart w:val="0F9DF49EA7DF45FEA653E1720587BAE2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AC4E11" w:rsidRPr="008520BB">
            <w:rPr>
              <w:rFonts w:hint="eastAsia"/>
            </w:rPr>
            <w:t>專</w:t>
          </w:r>
          <w:r w:rsidR="009E7800">
            <w:rPr>
              <w:rFonts w:hint="eastAsia"/>
            </w:rPr>
            <w:t>題</w:t>
          </w:r>
          <w:r w:rsidR="00AC4E11" w:rsidRPr="008520BB">
            <w:rPr>
              <w:rFonts w:hint="eastAsia"/>
            </w:rPr>
            <w:t>說明書</w:t>
          </w:r>
        </w:sdtContent>
      </w:sdt>
    </w:p>
    <w:p w:rsidR="00241C97" w:rsidRPr="006D2F5B" w:rsidRDefault="00DE54D4" w:rsidP="00E236EF">
      <w:pPr>
        <w:pStyle w:val="10"/>
      </w:pPr>
      <w:r w:rsidRPr="006D2F5B">
        <w:rPr>
          <w:rFonts w:hint="eastAsia"/>
        </w:rPr>
        <w:t>動機</w:t>
      </w:r>
      <w:r w:rsidR="00AC4E11" w:rsidRPr="006D2F5B">
        <w:rPr>
          <w:rFonts w:hint="eastAsia"/>
        </w:rPr>
        <w:t>與</w:t>
      </w:r>
      <w:r w:rsidRPr="006D2F5B">
        <w:rPr>
          <w:rFonts w:hint="eastAsia"/>
        </w:rPr>
        <w:t>目的</w:t>
      </w:r>
    </w:p>
    <w:p w:rsidR="00E236EF" w:rsidRPr="00730FD1" w:rsidRDefault="0021123F" w:rsidP="00E62E08">
      <w:pPr>
        <w:pStyle w:val="naja2"/>
      </w:pPr>
      <w:r w:rsidRPr="00730FD1">
        <w:rPr>
          <w:rFonts w:hint="eastAsia"/>
        </w:rPr>
        <w:t>照顧</w:t>
      </w:r>
      <w:r w:rsidR="009F3FA0" w:rsidRPr="00730FD1">
        <w:rPr>
          <w:rFonts w:hint="eastAsia"/>
        </w:rPr>
        <w:t>銀髮族</w:t>
      </w:r>
      <w:r w:rsidR="00E236EF" w:rsidRPr="00730FD1">
        <w:br/>
      </w:r>
      <w:r w:rsidR="00377CED" w:rsidRPr="00B717D1">
        <w:rPr>
          <w:rFonts w:hint="eastAsia"/>
          <w:b w:val="0"/>
        </w:rPr>
        <w:t>人隨著年齡增長，難以避免因記憶力衰退導致生活不便，甚至對健康與居住安全造成威脅。</w:t>
      </w:r>
      <w:r w:rsidR="0064475A" w:rsidRPr="00B717D1">
        <w:rPr>
          <w:rFonts w:hint="eastAsia"/>
          <w:b w:val="0"/>
        </w:rPr>
        <w:t>隨電信市場快速發展，越來越多銀髮族開始使用智慧型手機</w:t>
      </w:r>
      <w:r w:rsidRPr="00B717D1">
        <w:rPr>
          <w:rFonts w:hint="eastAsia"/>
          <w:b w:val="0"/>
        </w:rPr>
        <w:t>，若能善用智慧型手機的強大功能，</w:t>
      </w:r>
      <w:r w:rsidR="00377CED" w:rsidRPr="00B717D1">
        <w:rPr>
          <w:rFonts w:hint="eastAsia"/>
          <w:b w:val="0"/>
        </w:rPr>
        <w:t>透過銀髮族親人與照護者共用的機制，讓手機升級成為銀髮族</w:t>
      </w:r>
      <w:r w:rsidR="006D2F5B" w:rsidRPr="00B717D1">
        <w:rPr>
          <w:rFonts w:hint="eastAsia"/>
          <w:b w:val="0"/>
        </w:rPr>
        <w:t>與照護者的</w:t>
      </w:r>
      <w:r w:rsidR="00377CED" w:rsidRPr="00B717D1">
        <w:rPr>
          <w:rFonts w:hint="eastAsia"/>
          <w:b w:val="0"/>
        </w:rPr>
        <w:t>貼身提醒媒介，減少不便</w:t>
      </w:r>
      <w:r w:rsidR="006D2F5B" w:rsidRPr="00B717D1">
        <w:rPr>
          <w:rFonts w:hint="eastAsia"/>
          <w:b w:val="0"/>
        </w:rPr>
        <w:t>並</w:t>
      </w:r>
      <w:r w:rsidR="00377CED" w:rsidRPr="00B717D1">
        <w:rPr>
          <w:rFonts w:hint="eastAsia"/>
          <w:b w:val="0"/>
        </w:rPr>
        <w:t>提升安全。</w:t>
      </w:r>
    </w:p>
    <w:p w:rsidR="00E236EF" w:rsidRPr="00730FD1" w:rsidRDefault="0008167E" w:rsidP="00E62E08">
      <w:pPr>
        <w:pStyle w:val="naja2"/>
      </w:pPr>
      <w:r w:rsidRPr="00730FD1">
        <w:rPr>
          <w:rFonts w:hint="eastAsia"/>
        </w:rPr>
        <w:t>未來發展</w:t>
      </w:r>
      <w:r w:rsidR="00AE7FC7" w:rsidRPr="00730FD1">
        <w:rPr>
          <w:rFonts w:hint="eastAsia"/>
        </w:rPr>
        <w:t>空間大</w:t>
      </w:r>
      <w:r w:rsidR="00377CED" w:rsidRPr="00730FD1">
        <w:br/>
      </w:r>
      <w:r w:rsidR="00377CED" w:rsidRPr="00B717D1">
        <w:rPr>
          <w:rFonts w:hint="eastAsia"/>
          <w:b w:val="0"/>
        </w:rPr>
        <w:t>據財政部比較九○年、一○二年綜所稅的申報情形，台灣</w:t>
      </w:r>
      <w:r w:rsidR="00376559" w:rsidRPr="00B717D1">
        <w:rPr>
          <w:rFonts w:hint="eastAsia"/>
          <w:b w:val="0"/>
        </w:rPr>
        <w:t>人口</w:t>
      </w:r>
      <w:r w:rsidR="00377CED" w:rsidRPr="00B717D1">
        <w:rPr>
          <w:rFonts w:hint="eastAsia"/>
          <w:b w:val="0"/>
        </w:rPr>
        <w:t>老化的情形</w:t>
      </w:r>
      <w:r w:rsidR="0033603E" w:rsidRPr="00B717D1">
        <w:rPr>
          <w:rFonts w:hint="eastAsia"/>
          <w:b w:val="0"/>
        </w:rPr>
        <w:t>急速加劇</w:t>
      </w:r>
      <w:r w:rsidR="00377CED" w:rsidRPr="00B717D1">
        <w:rPr>
          <w:rFonts w:hint="eastAsia"/>
          <w:b w:val="0"/>
        </w:rPr>
        <w:t>，</w:t>
      </w:r>
      <w:r w:rsidR="0033603E" w:rsidRPr="00B717D1">
        <w:rPr>
          <w:rFonts w:hint="eastAsia"/>
          <w:b w:val="0"/>
        </w:rPr>
        <w:t>與世界上大多數國家面臨同樣的高齡化挑戰，</w:t>
      </w:r>
      <w:r w:rsidR="00377CED" w:rsidRPr="00B717D1">
        <w:rPr>
          <w:rFonts w:hint="eastAsia"/>
          <w:b w:val="0"/>
        </w:rPr>
        <w:t>但市面上針對銀髮族所開發的手機應用程式卻極為有限</w:t>
      </w:r>
      <w:r w:rsidR="00376559" w:rsidRPr="00B717D1">
        <w:rPr>
          <w:rFonts w:hint="eastAsia"/>
          <w:b w:val="0"/>
        </w:rPr>
        <w:t>。</w:t>
      </w:r>
      <w:proofErr w:type="gramStart"/>
      <w:r w:rsidR="00376559" w:rsidRPr="00B717D1">
        <w:rPr>
          <w:rFonts w:hint="eastAsia"/>
          <w:b w:val="0"/>
        </w:rPr>
        <w:t>此外，</w:t>
      </w:r>
      <w:proofErr w:type="gramEnd"/>
      <w:r w:rsidR="00376559" w:rsidRPr="00B717D1">
        <w:rPr>
          <w:rFonts w:hint="eastAsia"/>
          <w:b w:val="0"/>
        </w:rPr>
        <w:t>銀髮族大多具有經濟能力且對應用程式的使用忠誠度較高</w:t>
      </w:r>
      <w:r w:rsidR="00141BEC" w:rsidRPr="00B717D1">
        <w:rPr>
          <w:rFonts w:hint="eastAsia"/>
          <w:b w:val="0"/>
        </w:rPr>
        <w:t>，</w:t>
      </w:r>
      <w:r w:rsidR="00D739BA" w:rsidRPr="00B717D1">
        <w:rPr>
          <w:rFonts w:hint="eastAsia"/>
          <w:b w:val="0"/>
        </w:rPr>
        <w:t>若能成功培養一群忠誠的使用</w:t>
      </w:r>
      <w:r w:rsidR="007262D1">
        <w:rPr>
          <w:rFonts w:hint="eastAsia"/>
          <w:b w:val="0"/>
        </w:rPr>
        <w:t>者</w:t>
      </w:r>
      <w:r w:rsidR="00D739BA" w:rsidRPr="00B717D1">
        <w:rPr>
          <w:rFonts w:hint="eastAsia"/>
          <w:b w:val="0"/>
        </w:rPr>
        <w:t>，</w:t>
      </w:r>
      <w:r w:rsidR="00AE7FC7" w:rsidRPr="00B717D1">
        <w:rPr>
          <w:rFonts w:hint="eastAsia"/>
          <w:b w:val="0"/>
        </w:rPr>
        <w:t>將使得此</w:t>
      </w:r>
      <w:r w:rsidR="00AE7FC7" w:rsidRPr="00B717D1">
        <w:rPr>
          <w:rFonts w:hint="eastAsia"/>
          <w:b w:val="0"/>
        </w:rPr>
        <w:t>APP</w:t>
      </w:r>
      <w:r w:rsidR="00AE7FC7" w:rsidRPr="00B717D1">
        <w:rPr>
          <w:rFonts w:hint="eastAsia"/>
          <w:b w:val="0"/>
        </w:rPr>
        <w:t>未來進一步尋找商業合作機會時有更大的空間。</w:t>
      </w:r>
    </w:p>
    <w:p w:rsidR="000315AE" w:rsidRPr="00730FD1" w:rsidRDefault="00AE7FC7" w:rsidP="00E62E08">
      <w:pPr>
        <w:pStyle w:val="naja2"/>
      </w:pPr>
      <w:r w:rsidRPr="00730FD1">
        <w:rPr>
          <w:rFonts w:hint="eastAsia"/>
        </w:rPr>
        <w:t>獻給家中長輩</w:t>
      </w:r>
    </w:p>
    <w:p w:rsidR="00DE2832" w:rsidRDefault="00AC4E11" w:rsidP="00E236EF">
      <w:pPr>
        <w:pStyle w:val="10"/>
      </w:pPr>
      <w:r w:rsidRPr="006D2F5B">
        <w:rPr>
          <w:rFonts w:hint="eastAsia"/>
        </w:rPr>
        <w:t>需求描述</w:t>
      </w:r>
    </w:p>
    <w:p w:rsidR="00464071" w:rsidRPr="00E236EF" w:rsidRDefault="00464071" w:rsidP="00464071">
      <w:pPr>
        <w:pStyle w:val="31"/>
        <w:ind w:firstLine="720"/>
      </w:pPr>
      <w:r>
        <w:rPr>
          <w:rFonts w:hint="eastAsia"/>
        </w:rPr>
        <w:t>使用界面</w:t>
      </w:r>
      <w:r w:rsidR="00C36256">
        <w:rPr>
          <w:rFonts w:hint="eastAsia"/>
        </w:rPr>
        <w:t>必須符合銀髮族需求</w:t>
      </w:r>
      <w:r w:rsidRPr="00E236EF">
        <w:rPr>
          <w:rFonts w:hint="eastAsia"/>
        </w:rPr>
        <w:t>：</w:t>
      </w:r>
    </w:p>
    <w:p w:rsidR="008C55AA" w:rsidRPr="009931AB" w:rsidRDefault="00DE2832" w:rsidP="00420097">
      <w:pPr>
        <w:pStyle w:val="naja2"/>
        <w:numPr>
          <w:ilvl w:val="0"/>
          <w:numId w:val="12"/>
        </w:numPr>
        <w:ind w:left="1276"/>
        <w:rPr>
          <w:b w:val="0"/>
        </w:rPr>
      </w:pPr>
      <w:r w:rsidRPr="009931AB">
        <w:rPr>
          <w:rFonts w:hint="eastAsia"/>
          <w:b w:val="0"/>
        </w:rPr>
        <w:t>直覺簡單的操作界面</w:t>
      </w:r>
    </w:p>
    <w:p w:rsidR="00DE2832" w:rsidRPr="009931AB" w:rsidRDefault="00DE2832" w:rsidP="00420097">
      <w:pPr>
        <w:pStyle w:val="naja2"/>
        <w:numPr>
          <w:ilvl w:val="0"/>
          <w:numId w:val="12"/>
        </w:numPr>
        <w:ind w:left="1276"/>
        <w:rPr>
          <w:b w:val="0"/>
        </w:rPr>
      </w:pPr>
      <w:r w:rsidRPr="009931AB">
        <w:rPr>
          <w:rFonts w:hint="eastAsia"/>
          <w:b w:val="0"/>
        </w:rPr>
        <w:t>放大字體並盡量用圖像或照片來輔助文字敘述</w:t>
      </w:r>
    </w:p>
    <w:p w:rsidR="00F9105A" w:rsidRPr="006D2F5B" w:rsidRDefault="00F9105A" w:rsidP="00F9105A">
      <w:pPr>
        <w:pStyle w:val="31"/>
        <w:ind w:firstLine="720"/>
      </w:pPr>
      <w:r>
        <w:rPr>
          <w:rFonts w:hint="eastAsia"/>
        </w:rPr>
        <w:t>提供單機版與</w:t>
      </w:r>
      <w:r w:rsidRPr="006D2F5B">
        <w:rPr>
          <w:rFonts w:hint="eastAsia"/>
        </w:rPr>
        <w:t>群組版</w:t>
      </w:r>
      <w:r w:rsidR="0060388D">
        <w:rPr>
          <w:rFonts w:hint="eastAsia"/>
        </w:rPr>
        <w:t>，群體版之帳戶</w:t>
      </w:r>
      <w:r w:rsidRPr="006D2F5B">
        <w:rPr>
          <w:rFonts w:hint="eastAsia"/>
        </w:rPr>
        <w:t>權限定義如下：</w:t>
      </w:r>
    </w:p>
    <w:tbl>
      <w:tblPr>
        <w:tblStyle w:val="afc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6656"/>
      </w:tblGrid>
      <w:tr w:rsidR="00F9105A" w:rsidRPr="006D2F5B" w:rsidTr="00271704">
        <w:tc>
          <w:tcPr>
            <w:tcW w:w="1701" w:type="dxa"/>
            <w:vAlign w:val="center"/>
          </w:tcPr>
          <w:p w:rsidR="00F9105A" w:rsidRPr="006D2F5B" w:rsidRDefault="00F9105A" w:rsidP="00271704">
            <w:pPr>
              <w:pStyle w:val="naja2"/>
              <w:numPr>
                <w:ilvl w:val="0"/>
                <w:numId w:val="0"/>
              </w:numPr>
              <w:ind w:left="176"/>
            </w:pPr>
            <w:r w:rsidRPr="00271704">
              <w:rPr>
                <w:rFonts w:hint="eastAsia"/>
                <w:b w:val="0"/>
              </w:rPr>
              <w:t>一般使用者</w:t>
            </w:r>
          </w:p>
        </w:tc>
        <w:tc>
          <w:tcPr>
            <w:tcW w:w="6656" w:type="dxa"/>
            <w:vAlign w:val="center"/>
          </w:tcPr>
          <w:p w:rsidR="00F9105A" w:rsidRPr="00D40170" w:rsidRDefault="00F9105A" w:rsidP="00271704">
            <w:pPr>
              <w:pStyle w:val="naja2"/>
              <w:numPr>
                <w:ilvl w:val="0"/>
                <w:numId w:val="0"/>
              </w:numPr>
              <w:ind w:left="176"/>
              <w:jc w:val="both"/>
              <w:rPr>
                <w:b w:val="0"/>
              </w:rPr>
            </w:pPr>
            <w:r w:rsidRPr="00D40170">
              <w:rPr>
                <w:rFonts w:hint="eastAsia"/>
                <w:b w:val="0"/>
              </w:rPr>
              <w:t>於各提醒模組中分別定義</w:t>
            </w:r>
          </w:p>
        </w:tc>
      </w:tr>
      <w:tr w:rsidR="001C7B3E" w:rsidRPr="006D2F5B" w:rsidTr="00271704">
        <w:trPr>
          <w:trHeight w:val="432"/>
        </w:trPr>
        <w:tc>
          <w:tcPr>
            <w:tcW w:w="1701" w:type="dxa"/>
            <w:vMerge w:val="restart"/>
            <w:vAlign w:val="center"/>
          </w:tcPr>
          <w:p w:rsidR="001C7B3E" w:rsidRPr="006D2F5B" w:rsidRDefault="001C7B3E" w:rsidP="001C7B3E">
            <w:pPr>
              <w:jc w:val="center"/>
            </w:pPr>
            <w:r w:rsidRPr="006D2F5B">
              <w:rPr>
                <w:rFonts w:hint="eastAsia"/>
              </w:rPr>
              <w:t>監護使用者</w:t>
            </w:r>
          </w:p>
        </w:tc>
        <w:tc>
          <w:tcPr>
            <w:tcW w:w="6656" w:type="dxa"/>
          </w:tcPr>
          <w:p w:rsidR="001C7B3E" w:rsidRPr="00D40170" w:rsidRDefault="001C7B3E" w:rsidP="001C7B3E">
            <w:pPr>
              <w:pStyle w:val="naja2"/>
              <w:numPr>
                <w:ilvl w:val="0"/>
                <w:numId w:val="0"/>
              </w:numPr>
              <w:ind w:left="176"/>
              <w:rPr>
                <w:b w:val="0"/>
              </w:rPr>
            </w:pPr>
            <w:r w:rsidRPr="00D40170">
              <w:rPr>
                <w:rFonts w:hint="eastAsia"/>
                <w:b w:val="0"/>
              </w:rPr>
              <w:t>核准加入群組的新帳號</w:t>
            </w:r>
          </w:p>
        </w:tc>
      </w:tr>
      <w:tr w:rsidR="001C7B3E" w:rsidRPr="006D2F5B" w:rsidTr="00271704">
        <w:trPr>
          <w:trHeight w:val="431"/>
        </w:trPr>
        <w:tc>
          <w:tcPr>
            <w:tcW w:w="1701" w:type="dxa"/>
            <w:vMerge/>
            <w:vAlign w:val="center"/>
          </w:tcPr>
          <w:p w:rsidR="001C7B3E" w:rsidRPr="006D2F5B" w:rsidRDefault="001C7B3E" w:rsidP="001C7B3E">
            <w:pPr>
              <w:jc w:val="center"/>
            </w:pPr>
          </w:p>
        </w:tc>
        <w:tc>
          <w:tcPr>
            <w:tcW w:w="6656" w:type="dxa"/>
          </w:tcPr>
          <w:p w:rsidR="001C7B3E" w:rsidRPr="00D40170" w:rsidRDefault="001C7B3E" w:rsidP="001C7B3E">
            <w:pPr>
              <w:pStyle w:val="naja2"/>
              <w:numPr>
                <w:ilvl w:val="0"/>
                <w:numId w:val="0"/>
              </w:numPr>
              <w:ind w:left="176"/>
              <w:rPr>
                <w:b w:val="0"/>
              </w:rPr>
            </w:pPr>
            <w:r w:rsidRPr="00D40170">
              <w:rPr>
                <w:rFonts w:hint="eastAsia"/>
                <w:b w:val="0"/>
              </w:rPr>
              <w:t>刪除帳號</w:t>
            </w:r>
          </w:p>
        </w:tc>
      </w:tr>
      <w:tr w:rsidR="001C7B3E" w:rsidRPr="006D2F5B" w:rsidTr="00271704">
        <w:trPr>
          <w:trHeight w:val="431"/>
        </w:trPr>
        <w:tc>
          <w:tcPr>
            <w:tcW w:w="1701" w:type="dxa"/>
            <w:vMerge/>
            <w:vAlign w:val="center"/>
          </w:tcPr>
          <w:p w:rsidR="001C7B3E" w:rsidRPr="006D2F5B" w:rsidRDefault="001C7B3E" w:rsidP="001C7B3E">
            <w:pPr>
              <w:jc w:val="center"/>
            </w:pPr>
          </w:p>
        </w:tc>
        <w:tc>
          <w:tcPr>
            <w:tcW w:w="6656" w:type="dxa"/>
          </w:tcPr>
          <w:p w:rsidR="001C7B3E" w:rsidRPr="00D40170" w:rsidRDefault="001C7B3E" w:rsidP="001C7B3E">
            <w:pPr>
              <w:pStyle w:val="naja2"/>
              <w:numPr>
                <w:ilvl w:val="0"/>
                <w:numId w:val="0"/>
              </w:numPr>
              <w:ind w:left="176"/>
              <w:rPr>
                <w:b w:val="0"/>
              </w:rPr>
            </w:pPr>
            <w:r w:rsidRPr="00D40170">
              <w:rPr>
                <w:rFonts w:hint="eastAsia"/>
                <w:b w:val="0"/>
              </w:rPr>
              <w:t>瀏覽一般使用者的紀錄</w:t>
            </w:r>
          </w:p>
        </w:tc>
      </w:tr>
      <w:tr w:rsidR="001C7B3E" w:rsidRPr="006D2F5B" w:rsidTr="00271704">
        <w:trPr>
          <w:trHeight w:val="431"/>
        </w:trPr>
        <w:tc>
          <w:tcPr>
            <w:tcW w:w="1701" w:type="dxa"/>
            <w:vMerge/>
            <w:vAlign w:val="center"/>
          </w:tcPr>
          <w:p w:rsidR="001C7B3E" w:rsidRPr="006D2F5B" w:rsidRDefault="001C7B3E" w:rsidP="001C7B3E">
            <w:pPr>
              <w:jc w:val="center"/>
            </w:pPr>
          </w:p>
        </w:tc>
        <w:tc>
          <w:tcPr>
            <w:tcW w:w="6656" w:type="dxa"/>
          </w:tcPr>
          <w:p w:rsidR="001C7B3E" w:rsidRPr="00D40170" w:rsidRDefault="001C7B3E" w:rsidP="001C7B3E">
            <w:pPr>
              <w:pStyle w:val="naja2"/>
              <w:numPr>
                <w:ilvl w:val="0"/>
                <w:numId w:val="0"/>
              </w:numPr>
              <w:ind w:left="176"/>
              <w:rPr>
                <w:b w:val="0"/>
              </w:rPr>
            </w:pPr>
            <w:r w:rsidRPr="00D40170">
              <w:rPr>
                <w:rFonts w:hint="eastAsia"/>
                <w:b w:val="0"/>
              </w:rPr>
              <w:t>為一般使用者建立</w:t>
            </w:r>
            <w:r w:rsidRPr="00D40170">
              <w:rPr>
                <w:rFonts w:hint="eastAsia"/>
                <w:b w:val="0"/>
              </w:rPr>
              <w:t>/</w:t>
            </w:r>
            <w:r w:rsidRPr="00D40170">
              <w:rPr>
                <w:rFonts w:hint="eastAsia"/>
                <w:b w:val="0"/>
              </w:rPr>
              <w:t>編輯紀錄</w:t>
            </w:r>
          </w:p>
        </w:tc>
      </w:tr>
    </w:tbl>
    <w:p w:rsidR="00F9105A" w:rsidRDefault="00F9105A" w:rsidP="00F9105A">
      <w:pPr>
        <w:pStyle w:val="naja2"/>
        <w:numPr>
          <w:ilvl w:val="0"/>
          <w:numId w:val="0"/>
        </w:numPr>
      </w:pPr>
    </w:p>
    <w:p w:rsidR="000E4D5F" w:rsidRPr="00E236EF" w:rsidRDefault="000E4D5F" w:rsidP="000E4D5F">
      <w:pPr>
        <w:pStyle w:val="31"/>
        <w:ind w:firstLine="720"/>
      </w:pPr>
      <w:r>
        <w:rPr>
          <w:rFonts w:hint="eastAsia"/>
        </w:rPr>
        <w:lastRenderedPageBreak/>
        <w:t>提供三種</w:t>
      </w:r>
      <w:r w:rsidR="00437C69">
        <w:rPr>
          <w:rFonts w:hint="eastAsia"/>
        </w:rPr>
        <w:t>管理</w:t>
      </w:r>
      <w:r>
        <w:rPr>
          <w:rFonts w:hint="eastAsia"/>
        </w:rPr>
        <w:t>模組，需求</w:t>
      </w:r>
      <w:r w:rsidR="00437C69">
        <w:rPr>
          <w:rFonts w:hint="eastAsia"/>
        </w:rPr>
        <w:t>分別說明</w:t>
      </w:r>
      <w:r>
        <w:rPr>
          <w:rFonts w:hint="eastAsia"/>
        </w:rPr>
        <w:t>如下：</w:t>
      </w:r>
    </w:p>
    <w:tbl>
      <w:tblPr>
        <w:tblStyle w:val="afc"/>
        <w:tblW w:w="8357" w:type="dxa"/>
        <w:tblInd w:w="704" w:type="dxa"/>
        <w:tblLook w:val="04A0" w:firstRow="1" w:lastRow="0" w:firstColumn="1" w:lastColumn="0" w:noHBand="0" w:noVBand="1"/>
      </w:tblPr>
      <w:tblGrid>
        <w:gridCol w:w="1701"/>
        <w:gridCol w:w="1559"/>
        <w:gridCol w:w="5097"/>
      </w:tblGrid>
      <w:tr w:rsidR="009C4198" w:rsidRPr="006D2F5B" w:rsidTr="00E23FE1">
        <w:tc>
          <w:tcPr>
            <w:tcW w:w="1701" w:type="dxa"/>
            <w:vMerge w:val="restart"/>
            <w:shd w:val="clear" w:color="auto" w:fill="DDFBFF"/>
            <w:vAlign w:val="center"/>
          </w:tcPr>
          <w:p w:rsidR="009C4198" w:rsidRPr="008F6D25" w:rsidRDefault="00271704" w:rsidP="000E4D5F">
            <w:pPr>
              <w:jc w:val="center"/>
              <w:rPr>
                <w:b/>
              </w:rPr>
            </w:pPr>
            <w:r w:rsidRPr="008F6D25">
              <w:rPr>
                <w:rFonts w:hint="eastAsia"/>
                <w:b/>
              </w:rPr>
              <w:t>保健</w:t>
            </w:r>
            <w:r w:rsidR="009C4198" w:rsidRPr="008F6D25">
              <w:rPr>
                <w:rFonts w:hint="eastAsia"/>
                <w:b/>
              </w:rPr>
              <w:t>提醒</w:t>
            </w:r>
          </w:p>
        </w:tc>
        <w:tc>
          <w:tcPr>
            <w:tcW w:w="1559" w:type="dxa"/>
            <w:shd w:val="clear" w:color="auto" w:fill="DDFBFF"/>
            <w:vAlign w:val="center"/>
          </w:tcPr>
          <w:p w:rsidR="009C4198" w:rsidRPr="006D2F5B" w:rsidRDefault="009C4198" w:rsidP="000E4D5F">
            <w:pPr>
              <w:pStyle w:val="naja2"/>
              <w:numPr>
                <w:ilvl w:val="0"/>
                <w:numId w:val="0"/>
              </w:numPr>
              <w:ind w:left="176"/>
              <w:jc w:val="center"/>
            </w:pPr>
            <w:r>
              <w:rPr>
                <w:rFonts w:hint="eastAsia"/>
              </w:rPr>
              <w:t>單機版</w:t>
            </w:r>
          </w:p>
        </w:tc>
        <w:tc>
          <w:tcPr>
            <w:tcW w:w="5097" w:type="dxa"/>
            <w:shd w:val="clear" w:color="auto" w:fill="DDFBFF"/>
            <w:vAlign w:val="center"/>
          </w:tcPr>
          <w:p w:rsidR="009C4198" w:rsidRPr="006D2F5B" w:rsidRDefault="009C4198" w:rsidP="000E4D5F">
            <w:pPr>
              <w:pStyle w:val="naja2"/>
              <w:numPr>
                <w:ilvl w:val="0"/>
                <w:numId w:val="0"/>
              </w:numPr>
              <w:ind w:left="176"/>
              <w:jc w:val="center"/>
            </w:pPr>
            <w:r>
              <w:rPr>
                <w:rFonts w:hint="eastAsia"/>
              </w:rPr>
              <w:t>群組版</w:t>
            </w:r>
          </w:p>
        </w:tc>
      </w:tr>
      <w:tr w:rsidR="009C4198" w:rsidRPr="006D2F5B" w:rsidTr="008F6D25">
        <w:trPr>
          <w:trHeight w:val="177"/>
        </w:trPr>
        <w:tc>
          <w:tcPr>
            <w:tcW w:w="1701" w:type="dxa"/>
            <w:vMerge/>
            <w:shd w:val="clear" w:color="auto" w:fill="DDFBFF"/>
            <w:vAlign w:val="center"/>
          </w:tcPr>
          <w:p w:rsidR="009C4198" w:rsidRPr="006D2F5B" w:rsidRDefault="009C4198" w:rsidP="000E4D5F">
            <w:pPr>
              <w:jc w:val="center"/>
            </w:pPr>
          </w:p>
        </w:tc>
        <w:tc>
          <w:tcPr>
            <w:tcW w:w="6656" w:type="dxa"/>
            <w:gridSpan w:val="2"/>
            <w:shd w:val="clear" w:color="auto" w:fill="DDFBFF"/>
          </w:tcPr>
          <w:p w:rsidR="009C4198" w:rsidRPr="00044399" w:rsidRDefault="009C4198" w:rsidP="000C0580">
            <w:pPr>
              <w:pStyle w:val="naja2"/>
              <w:numPr>
                <w:ilvl w:val="0"/>
                <w:numId w:val="0"/>
              </w:numPr>
              <w:rPr>
                <w:b w:val="0"/>
              </w:rPr>
            </w:pPr>
            <w:r w:rsidRPr="00044399">
              <w:rPr>
                <w:rFonts w:hint="eastAsia"/>
                <w:b w:val="0"/>
              </w:rPr>
              <w:t>新增</w:t>
            </w:r>
            <w:r w:rsidRPr="00044399">
              <w:rPr>
                <w:rFonts w:hint="eastAsia"/>
                <w:b w:val="0"/>
              </w:rPr>
              <w:t>/</w:t>
            </w:r>
            <w:r w:rsidRPr="00044399">
              <w:rPr>
                <w:rFonts w:hint="eastAsia"/>
                <w:b w:val="0"/>
              </w:rPr>
              <w:t>編輯</w:t>
            </w:r>
            <w:r w:rsidRPr="00044399">
              <w:rPr>
                <w:rFonts w:hint="eastAsia"/>
                <w:b w:val="0"/>
              </w:rPr>
              <w:t>/</w:t>
            </w:r>
            <w:r w:rsidRPr="00044399">
              <w:rPr>
                <w:rFonts w:hint="eastAsia"/>
                <w:b w:val="0"/>
              </w:rPr>
              <w:t>刪除用藥</w:t>
            </w:r>
            <w:r w:rsidR="00A20F60" w:rsidRPr="00044399">
              <w:rPr>
                <w:rFonts w:hint="eastAsia"/>
                <w:b w:val="0"/>
              </w:rPr>
              <w:t>紀錄</w:t>
            </w:r>
          </w:p>
          <w:p w:rsidR="009840A4" w:rsidRPr="00044399" w:rsidRDefault="009840A4" w:rsidP="009840A4">
            <w:pPr>
              <w:pStyle w:val="2"/>
            </w:pPr>
            <w:r w:rsidRPr="00044399">
              <w:rPr>
                <w:rFonts w:hint="eastAsia"/>
              </w:rPr>
              <w:t>提供清單管理功能，簡化輸入流程並減少人為失誤</w:t>
            </w:r>
          </w:p>
          <w:p w:rsidR="009840A4" w:rsidRPr="00044399" w:rsidRDefault="009840A4" w:rsidP="00D5799D">
            <w:pPr>
              <w:pStyle w:val="4"/>
              <w:ind w:left="1167"/>
            </w:pPr>
            <w:r w:rsidRPr="00044399">
              <w:rPr>
                <w:rFonts w:hint="eastAsia"/>
              </w:rPr>
              <w:t>提醒項目</w:t>
            </w:r>
          </w:p>
          <w:p w:rsidR="009840A4" w:rsidRPr="00044399" w:rsidRDefault="009840A4" w:rsidP="00D5799D">
            <w:pPr>
              <w:pStyle w:val="4"/>
              <w:ind w:left="1167"/>
            </w:pPr>
            <w:r w:rsidRPr="00044399">
              <w:rPr>
                <w:rFonts w:hint="eastAsia"/>
              </w:rPr>
              <w:t>成員管理</w:t>
            </w:r>
          </w:p>
          <w:p w:rsidR="009840A4" w:rsidRPr="00044399" w:rsidRDefault="009840A4" w:rsidP="00D5799D">
            <w:pPr>
              <w:pStyle w:val="4"/>
              <w:ind w:left="1167"/>
            </w:pPr>
            <w:r w:rsidRPr="00044399">
              <w:rPr>
                <w:rFonts w:hint="eastAsia"/>
              </w:rPr>
              <w:t>時間管理</w:t>
            </w:r>
          </w:p>
          <w:p w:rsidR="00D5799D" w:rsidRPr="00044399" w:rsidRDefault="009840A4" w:rsidP="00D5799D">
            <w:pPr>
              <w:pStyle w:val="2"/>
            </w:pPr>
            <w:r w:rsidRPr="00044399">
              <w:rPr>
                <w:rFonts w:hint="eastAsia"/>
              </w:rPr>
              <w:t>設定週期與時間</w:t>
            </w:r>
          </w:p>
          <w:p w:rsidR="00F84971" w:rsidRPr="00044399" w:rsidRDefault="00F84971" w:rsidP="00977E1D">
            <w:pPr>
              <w:pStyle w:val="2"/>
            </w:pPr>
            <w:r w:rsidRPr="00044399">
              <w:rPr>
                <w:rFonts w:hint="eastAsia"/>
              </w:rPr>
              <w:t>設定</w:t>
            </w:r>
            <w:r w:rsidR="00977E1D">
              <w:rPr>
                <w:rFonts w:hint="eastAsia"/>
              </w:rPr>
              <w:t>排程</w:t>
            </w:r>
            <w:bookmarkStart w:id="0" w:name="_GoBack"/>
            <w:bookmarkEnd w:id="0"/>
            <w:r w:rsidRPr="00044399">
              <w:rPr>
                <w:rFonts w:hint="eastAsia"/>
              </w:rPr>
              <w:t>提醒</w:t>
            </w:r>
          </w:p>
        </w:tc>
      </w:tr>
      <w:tr w:rsidR="009C4198" w:rsidRPr="006D2F5B" w:rsidTr="00E23FE1">
        <w:trPr>
          <w:trHeight w:val="177"/>
        </w:trPr>
        <w:tc>
          <w:tcPr>
            <w:tcW w:w="1701" w:type="dxa"/>
            <w:vMerge/>
            <w:tcBorders>
              <w:bottom w:val="thinThickThinSmallGap" w:sz="12" w:space="0" w:color="auto"/>
            </w:tcBorders>
            <w:shd w:val="clear" w:color="auto" w:fill="DDFBFF"/>
            <w:vAlign w:val="center"/>
          </w:tcPr>
          <w:p w:rsidR="009C4198" w:rsidRPr="006D2F5B" w:rsidRDefault="009C4198" w:rsidP="000E4D5F">
            <w:pPr>
              <w:jc w:val="center"/>
            </w:pPr>
          </w:p>
        </w:tc>
        <w:tc>
          <w:tcPr>
            <w:tcW w:w="6656" w:type="dxa"/>
            <w:gridSpan w:val="2"/>
            <w:shd w:val="clear" w:color="auto" w:fill="DDFBFF"/>
          </w:tcPr>
          <w:p w:rsidR="00D5799D" w:rsidRPr="00044399" w:rsidRDefault="00D5799D" w:rsidP="00D5799D">
            <w:pPr>
              <w:pStyle w:val="naja2"/>
              <w:numPr>
                <w:ilvl w:val="0"/>
                <w:numId w:val="0"/>
              </w:numPr>
              <w:rPr>
                <w:b w:val="0"/>
              </w:rPr>
            </w:pPr>
            <w:r w:rsidRPr="00044399">
              <w:rPr>
                <w:rFonts w:hint="eastAsia"/>
                <w:b w:val="0"/>
              </w:rPr>
              <w:t>快速瀏覽功能：</w:t>
            </w:r>
          </w:p>
          <w:p w:rsidR="00D5799D" w:rsidRPr="00044399" w:rsidRDefault="00D5799D" w:rsidP="00D5799D">
            <w:pPr>
              <w:pStyle w:val="2"/>
              <w:spacing w:line="276" w:lineRule="auto"/>
            </w:pPr>
            <w:r w:rsidRPr="00044399">
              <w:rPr>
                <w:rFonts w:hint="eastAsia"/>
              </w:rPr>
              <w:t>按時間先後排列的提醒列表</w:t>
            </w:r>
          </w:p>
          <w:p w:rsidR="009C4198" w:rsidRPr="00044399" w:rsidRDefault="00D5799D" w:rsidP="00D5799D">
            <w:pPr>
              <w:pStyle w:val="2"/>
              <w:spacing w:line="276" w:lineRule="auto"/>
            </w:pPr>
            <w:r w:rsidRPr="00044399">
              <w:rPr>
                <w:rFonts w:hint="eastAsia"/>
              </w:rPr>
              <w:t>歷史提醒項目列表</w:t>
            </w:r>
          </w:p>
        </w:tc>
      </w:tr>
      <w:tr w:rsidR="00A20F60" w:rsidRPr="006D2F5B" w:rsidTr="00E23FE1">
        <w:tc>
          <w:tcPr>
            <w:tcW w:w="1701" w:type="dxa"/>
            <w:vMerge w:val="restart"/>
            <w:tcBorders>
              <w:top w:val="thinThickThinSmallGap" w:sz="12" w:space="0" w:color="auto"/>
            </w:tcBorders>
            <w:shd w:val="clear" w:color="auto" w:fill="F9D8CD" w:themeFill="accent1" w:themeFillTint="33"/>
            <w:vAlign w:val="center"/>
          </w:tcPr>
          <w:p w:rsidR="00A20F60" w:rsidRPr="008F6D25" w:rsidRDefault="00A20F60" w:rsidP="006E0599">
            <w:pPr>
              <w:jc w:val="center"/>
              <w:rPr>
                <w:b/>
              </w:rPr>
            </w:pPr>
            <w:r w:rsidRPr="008F6D25">
              <w:rPr>
                <w:rFonts w:hint="eastAsia"/>
                <w:b/>
              </w:rPr>
              <w:t>外出提醒</w:t>
            </w:r>
          </w:p>
        </w:tc>
        <w:tc>
          <w:tcPr>
            <w:tcW w:w="1559" w:type="dxa"/>
            <w:tcBorders>
              <w:top w:val="thinThickThinSmallGap" w:sz="12" w:space="0" w:color="auto"/>
            </w:tcBorders>
            <w:shd w:val="clear" w:color="auto" w:fill="F9D8CD" w:themeFill="accent1" w:themeFillTint="33"/>
            <w:vAlign w:val="center"/>
          </w:tcPr>
          <w:p w:rsidR="00A20F60" w:rsidRPr="006D2F5B" w:rsidRDefault="00A20F60" w:rsidP="006E0599">
            <w:pPr>
              <w:pStyle w:val="naja2"/>
              <w:numPr>
                <w:ilvl w:val="0"/>
                <w:numId w:val="0"/>
              </w:numPr>
              <w:ind w:left="176"/>
              <w:jc w:val="center"/>
            </w:pPr>
            <w:r>
              <w:rPr>
                <w:rFonts w:hint="eastAsia"/>
              </w:rPr>
              <w:t>單機版</w:t>
            </w:r>
          </w:p>
        </w:tc>
        <w:tc>
          <w:tcPr>
            <w:tcW w:w="5097" w:type="dxa"/>
            <w:tcBorders>
              <w:top w:val="thinThickThinSmallGap" w:sz="12" w:space="0" w:color="auto"/>
            </w:tcBorders>
            <w:shd w:val="clear" w:color="auto" w:fill="F9D8CD" w:themeFill="accent1" w:themeFillTint="33"/>
            <w:vAlign w:val="center"/>
          </w:tcPr>
          <w:p w:rsidR="00A20F60" w:rsidRPr="006D2F5B" w:rsidRDefault="00A20F60" w:rsidP="006E0599">
            <w:pPr>
              <w:pStyle w:val="naja2"/>
              <w:numPr>
                <w:ilvl w:val="0"/>
                <w:numId w:val="0"/>
              </w:numPr>
              <w:ind w:left="176"/>
              <w:jc w:val="center"/>
            </w:pPr>
            <w:r>
              <w:rPr>
                <w:rFonts w:hint="eastAsia"/>
              </w:rPr>
              <w:t>群組版</w:t>
            </w:r>
          </w:p>
        </w:tc>
      </w:tr>
      <w:tr w:rsidR="00A20F60" w:rsidRPr="006D2F5B" w:rsidTr="008F6D25">
        <w:tc>
          <w:tcPr>
            <w:tcW w:w="1701" w:type="dxa"/>
            <w:vMerge/>
            <w:shd w:val="clear" w:color="auto" w:fill="F9D8CD" w:themeFill="accent1" w:themeFillTint="33"/>
            <w:vAlign w:val="center"/>
          </w:tcPr>
          <w:p w:rsidR="00A20F60" w:rsidRPr="006D2F5B" w:rsidRDefault="00A20F60" w:rsidP="006E0599">
            <w:pPr>
              <w:jc w:val="center"/>
            </w:pPr>
          </w:p>
        </w:tc>
        <w:tc>
          <w:tcPr>
            <w:tcW w:w="6656" w:type="dxa"/>
            <w:gridSpan w:val="2"/>
            <w:shd w:val="clear" w:color="auto" w:fill="F9D8CD" w:themeFill="accent1" w:themeFillTint="33"/>
          </w:tcPr>
          <w:p w:rsidR="00A20F60" w:rsidRPr="00044399" w:rsidRDefault="00A20F60" w:rsidP="000C0580">
            <w:pPr>
              <w:pStyle w:val="naja2"/>
              <w:numPr>
                <w:ilvl w:val="0"/>
                <w:numId w:val="0"/>
              </w:numPr>
              <w:rPr>
                <w:b w:val="0"/>
              </w:rPr>
            </w:pPr>
            <w:r w:rsidRPr="00044399">
              <w:rPr>
                <w:rFonts w:hint="eastAsia"/>
                <w:b w:val="0"/>
              </w:rPr>
              <w:t>新增</w:t>
            </w:r>
            <w:r w:rsidRPr="00044399">
              <w:rPr>
                <w:rFonts w:hint="eastAsia"/>
                <w:b w:val="0"/>
              </w:rPr>
              <w:t>/</w:t>
            </w:r>
            <w:r w:rsidRPr="00044399">
              <w:rPr>
                <w:rFonts w:hint="eastAsia"/>
                <w:b w:val="0"/>
              </w:rPr>
              <w:t>編輯</w:t>
            </w:r>
            <w:r w:rsidRPr="00044399">
              <w:rPr>
                <w:rFonts w:hint="eastAsia"/>
                <w:b w:val="0"/>
              </w:rPr>
              <w:t>/</w:t>
            </w:r>
            <w:r w:rsidRPr="00044399">
              <w:rPr>
                <w:rFonts w:hint="eastAsia"/>
                <w:b w:val="0"/>
              </w:rPr>
              <w:t>刪除外出行程</w:t>
            </w:r>
          </w:p>
          <w:p w:rsidR="000C0580" w:rsidRPr="00044399" w:rsidRDefault="000C0580" w:rsidP="000C0580">
            <w:pPr>
              <w:pStyle w:val="2"/>
            </w:pPr>
            <w:r w:rsidRPr="00044399">
              <w:rPr>
                <w:rFonts w:hint="eastAsia"/>
              </w:rPr>
              <w:t>針對單一行程定義購物清單</w:t>
            </w:r>
          </w:p>
          <w:p w:rsidR="000C0580" w:rsidRPr="00044399" w:rsidRDefault="000C0580" w:rsidP="000C0580">
            <w:pPr>
              <w:pStyle w:val="2"/>
            </w:pPr>
            <w:r w:rsidRPr="00044399">
              <w:rPr>
                <w:rFonts w:hint="eastAsia"/>
              </w:rPr>
              <w:t>針對單一行程定義代辦事項</w:t>
            </w:r>
          </w:p>
        </w:tc>
      </w:tr>
      <w:tr w:rsidR="00A20F60" w:rsidRPr="006D2F5B" w:rsidTr="008F6D25">
        <w:trPr>
          <w:trHeight w:val="93"/>
        </w:trPr>
        <w:tc>
          <w:tcPr>
            <w:tcW w:w="1701" w:type="dxa"/>
            <w:vMerge/>
            <w:shd w:val="clear" w:color="auto" w:fill="F9D8CD" w:themeFill="accent1" w:themeFillTint="33"/>
            <w:vAlign w:val="center"/>
          </w:tcPr>
          <w:p w:rsidR="00A20F60" w:rsidRPr="006D2F5B" w:rsidRDefault="00A20F60" w:rsidP="006E0599">
            <w:pPr>
              <w:jc w:val="center"/>
            </w:pPr>
          </w:p>
        </w:tc>
        <w:tc>
          <w:tcPr>
            <w:tcW w:w="6656" w:type="dxa"/>
            <w:gridSpan w:val="2"/>
            <w:shd w:val="clear" w:color="auto" w:fill="F9D8CD" w:themeFill="accent1" w:themeFillTint="33"/>
          </w:tcPr>
          <w:p w:rsidR="00F577CA" w:rsidRPr="00044399" w:rsidRDefault="00F577CA" w:rsidP="000C0580">
            <w:pPr>
              <w:pStyle w:val="naja2"/>
              <w:numPr>
                <w:ilvl w:val="0"/>
                <w:numId w:val="0"/>
              </w:numPr>
              <w:rPr>
                <w:b w:val="0"/>
              </w:rPr>
            </w:pPr>
            <w:r w:rsidRPr="00044399">
              <w:rPr>
                <w:rFonts w:hint="eastAsia"/>
                <w:b w:val="0"/>
              </w:rPr>
              <w:t>設定</w:t>
            </w:r>
            <w:r w:rsidR="002879BF">
              <w:rPr>
                <w:rFonts w:hint="eastAsia"/>
                <w:b w:val="0"/>
              </w:rPr>
              <w:t>排程</w:t>
            </w:r>
            <w:r w:rsidRPr="00044399">
              <w:rPr>
                <w:rFonts w:hint="eastAsia"/>
                <w:b w:val="0"/>
              </w:rPr>
              <w:t>提醒</w:t>
            </w:r>
          </w:p>
          <w:p w:rsidR="00A20F60" w:rsidRPr="00044399" w:rsidRDefault="000C0580" w:rsidP="000C0580">
            <w:pPr>
              <w:pStyle w:val="naja2"/>
              <w:numPr>
                <w:ilvl w:val="0"/>
                <w:numId w:val="0"/>
              </w:numPr>
              <w:rPr>
                <w:b w:val="0"/>
              </w:rPr>
            </w:pPr>
            <w:r w:rsidRPr="00044399">
              <w:rPr>
                <w:rFonts w:hint="eastAsia"/>
                <w:b w:val="0"/>
              </w:rPr>
              <w:t>設定行程提醒</w:t>
            </w:r>
            <w:r w:rsidR="00F577CA" w:rsidRPr="00044399">
              <w:rPr>
                <w:rFonts w:hint="eastAsia"/>
                <w:b w:val="0"/>
              </w:rPr>
              <w:t>音訊</w:t>
            </w:r>
          </w:p>
          <w:p w:rsidR="000C0580" w:rsidRPr="00044399" w:rsidRDefault="000C0580" w:rsidP="000C0580">
            <w:pPr>
              <w:pStyle w:val="2"/>
            </w:pPr>
            <w:proofErr w:type="gramStart"/>
            <w:r w:rsidRPr="00044399">
              <w:rPr>
                <w:rFonts w:hint="eastAsia"/>
              </w:rPr>
              <w:t>一</w:t>
            </w:r>
            <w:proofErr w:type="gramEnd"/>
            <w:r w:rsidR="00E14188" w:rsidRPr="00044399">
              <w:rPr>
                <w:rFonts w:hint="eastAsia"/>
              </w:rPr>
              <w:t>鍵</w:t>
            </w:r>
            <w:r w:rsidRPr="00044399">
              <w:rPr>
                <w:rFonts w:hint="eastAsia"/>
              </w:rPr>
              <w:t>呼叫麥克風錄製提醒音訊</w:t>
            </w:r>
          </w:p>
          <w:p w:rsidR="000C0580" w:rsidRPr="00044399" w:rsidRDefault="000C0580" w:rsidP="000C0580">
            <w:pPr>
              <w:pStyle w:val="2"/>
            </w:pPr>
            <w:r w:rsidRPr="00044399">
              <w:rPr>
                <w:rFonts w:hint="eastAsia"/>
              </w:rPr>
              <w:t>從既有音訊檔中選擇</w:t>
            </w:r>
          </w:p>
        </w:tc>
      </w:tr>
      <w:tr w:rsidR="00A20F60" w:rsidRPr="006D2F5B" w:rsidTr="008F6D25">
        <w:trPr>
          <w:trHeight w:val="93"/>
        </w:trPr>
        <w:tc>
          <w:tcPr>
            <w:tcW w:w="1701" w:type="dxa"/>
            <w:vMerge/>
            <w:shd w:val="clear" w:color="auto" w:fill="F9D8CD" w:themeFill="accent1" w:themeFillTint="33"/>
            <w:vAlign w:val="center"/>
          </w:tcPr>
          <w:p w:rsidR="00A20F60" w:rsidRPr="006D2F5B" w:rsidRDefault="00A20F60" w:rsidP="006E0599">
            <w:pPr>
              <w:jc w:val="center"/>
            </w:pPr>
          </w:p>
        </w:tc>
        <w:tc>
          <w:tcPr>
            <w:tcW w:w="6656" w:type="dxa"/>
            <w:gridSpan w:val="2"/>
            <w:shd w:val="clear" w:color="auto" w:fill="F9D8CD" w:themeFill="accent1" w:themeFillTint="33"/>
          </w:tcPr>
          <w:p w:rsidR="000C0580" w:rsidRPr="00044399" w:rsidRDefault="000C0580" w:rsidP="000C0580">
            <w:pPr>
              <w:pStyle w:val="naja2"/>
              <w:numPr>
                <w:ilvl w:val="0"/>
                <w:numId w:val="0"/>
              </w:numPr>
              <w:rPr>
                <w:b w:val="0"/>
              </w:rPr>
            </w:pPr>
            <w:r w:rsidRPr="00044399">
              <w:rPr>
                <w:rFonts w:hint="eastAsia"/>
                <w:b w:val="0"/>
              </w:rPr>
              <w:t>快速瀏覽功能：</w:t>
            </w:r>
          </w:p>
          <w:p w:rsidR="000C0580" w:rsidRPr="00044399" w:rsidRDefault="000C0580" w:rsidP="000C0580">
            <w:pPr>
              <w:pStyle w:val="2"/>
            </w:pPr>
            <w:r w:rsidRPr="00044399">
              <w:rPr>
                <w:rFonts w:hint="eastAsia"/>
              </w:rPr>
              <w:t>當日行程表</w:t>
            </w:r>
          </w:p>
          <w:p w:rsidR="000C0580" w:rsidRPr="00044399" w:rsidRDefault="000C0580" w:rsidP="000C0580">
            <w:pPr>
              <w:pStyle w:val="2"/>
            </w:pPr>
            <w:r w:rsidRPr="00044399">
              <w:rPr>
                <w:rFonts w:hint="eastAsia"/>
              </w:rPr>
              <w:t>本</w:t>
            </w:r>
            <w:proofErr w:type="gramStart"/>
            <w:r w:rsidRPr="00044399">
              <w:rPr>
                <w:rFonts w:hint="eastAsia"/>
              </w:rPr>
              <w:t>週</w:t>
            </w:r>
            <w:proofErr w:type="gramEnd"/>
            <w:r w:rsidRPr="00044399">
              <w:rPr>
                <w:rFonts w:hint="eastAsia"/>
              </w:rPr>
              <w:t>行程表</w:t>
            </w:r>
          </w:p>
          <w:p w:rsidR="000C0580" w:rsidRPr="00044399" w:rsidRDefault="000C0580" w:rsidP="000C0580">
            <w:pPr>
              <w:pStyle w:val="2"/>
            </w:pPr>
            <w:r w:rsidRPr="00044399">
              <w:rPr>
                <w:rFonts w:hint="eastAsia"/>
              </w:rPr>
              <w:t>本月行程表</w:t>
            </w:r>
          </w:p>
          <w:p w:rsidR="000C0580" w:rsidRPr="00044399" w:rsidRDefault="000C0580" w:rsidP="000C0580">
            <w:pPr>
              <w:pStyle w:val="2"/>
            </w:pPr>
            <w:r w:rsidRPr="00044399">
              <w:rPr>
                <w:rFonts w:hint="eastAsia"/>
              </w:rPr>
              <w:t>當季行程表</w:t>
            </w:r>
          </w:p>
          <w:p w:rsidR="00A20F60" w:rsidRPr="00044399" w:rsidRDefault="000C0580" w:rsidP="000C0580">
            <w:pPr>
              <w:pStyle w:val="2"/>
            </w:pPr>
            <w:r w:rsidRPr="00044399">
              <w:rPr>
                <w:rFonts w:hint="eastAsia"/>
              </w:rPr>
              <w:t>年度行程表</w:t>
            </w:r>
          </w:p>
          <w:p w:rsidR="000C0580" w:rsidRPr="00044399" w:rsidRDefault="000C0580" w:rsidP="000C0580">
            <w:pPr>
              <w:pStyle w:val="2"/>
            </w:pPr>
            <w:r w:rsidRPr="00044399">
              <w:rPr>
                <w:rFonts w:hint="eastAsia"/>
              </w:rPr>
              <w:t>全部行程表</w:t>
            </w:r>
          </w:p>
        </w:tc>
      </w:tr>
      <w:tr w:rsidR="000C0580" w:rsidRPr="006D2F5B" w:rsidTr="00E23FE1">
        <w:trPr>
          <w:trHeight w:val="93"/>
        </w:trPr>
        <w:tc>
          <w:tcPr>
            <w:tcW w:w="1701" w:type="dxa"/>
            <w:vMerge/>
            <w:tcBorders>
              <w:bottom w:val="thinThickThinSmallGap" w:sz="12" w:space="0" w:color="auto"/>
            </w:tcBorders>
            <w:shd w:val="clear" w:color="auto" w:fill="F9D8CD" w:themeFill="accent1" w:themeFillTint="33"/>
            <w:vAlign w:val="center"/>
          </w:tcPr>
          <w:p w:rsidR="000C0580" w:rsidRPr="006D2F5B" w:rsidRDefault="000C0580" w:rsidP="006E0599">
            <w:pPr>
              <w:jc w:val="center"/>
            </w:pPr>
          </w:p>
        </w:tc>
        <w:tc>
          <w:tcPr>
            <w:tcW w:w="1559" w:type="dxa"/>
            <w:tcBorders>
              <w:bottom w:val="thinThickThinSmallGap" w:sz="12" w:space="0" w:color="auto"/>
            </w:tcBorders>
            <w:shd w:val="clear" w:color="auto" w:fill="F9D8CD" w:themeFill="accent1" w:themeFillTint="33"/>
          </w:tcPr>
          <w:p w:rsidR="000C0580" w:rsidRPr="00044399" w:rsidRDefault="000C0580" w:rsidP="00A20F60">
            <w:pPr>
              <w:pStyle w:val="naja2"/>
              <w:numPr>
                <w:ilvl w:val="0"/>
                <w:numId w:val="0"/>
              </w:numPr>
              <w:ind w:left="176"/>
              <w:rPr>
                <w:b w:val="0"/>
              </w:rPr>
            </w:pPr>
          </w:p>
        </w:tc>
        <w:tc>
          <w:tcPr>
            <w:tcW w:w="5097" w:type="dxa"/>
            <w:tcBorders>
              <w:bottom w:val="thinThickThinSmallGap" w:sz="12" w:space="0" w:color="auto"/>
            </w:tcBorders>
            <w:shd w:val="clear" w:color="auto" w:fill="F9D8CD" w:themeFill="accent1" w:themeFillTint="33"/>
          </w:tcPr>
          <w:p w:rsidR="000C0580" w:rsidRPr="00044399" w:rsidRDefault="000C0580" w:rsidP="00A20F60">
            <w:pPr>
              <w:pStyle w:val="naja2"/>
              <w:numPr>
                <w:ilvl w:val="0"/>
                <w:numId w:val="0"/>
              </w:numPr>
              <w:ind w:left="176"/>
              <w:rPr>
                <w:b w:val="0"/>
              </w:rPr>
            </w:pPr>
            <w:r w:rsidRPr="00044399">
              <w:rPr>
                <w:rFonts w:hint="eastAsia"/>
                <w:b w:val="0"/>
              </w:rPr>
              <w:t>發送外出行程給監護端</w:t>
            </w:r>
          </w:p>
        </w:tc>
      </w:tr>
      <w:tr w:rsidR="009C4198" w:rsidRPr="006D2F5B" w:rsidTr="00E23FE1">
        <w:trPr>
          <w:trHeight w:val="443"/>
        </w:trPr>
        <w:tc>
          <w:tcPr>
            <w:tcW w:w="1701" w:type="dxa"/>
            <w:vMerge w:val="restart"/>
            <w:tcBorders>
              <w:top w:val="thinThickThinSmallGap" w:sz="12" w:space="0" w:color="auto"/>
            </w:tcBorders>
            <w:shd w:val="clear" w:color="auto" w:fill="E7FEC8"/>
            <w:vAlign w:val="center"/>
          </w:tcPr>
          <w:p w:rsidR="009C4198" w:rsidRPr="008F6D25" w:rsidRDefault="009C4198" w:rsidP="006E0599">
            <w:pPr>
              <w:jc w:val="center"/>
              <w:rPr>
                <w:b/>
              </w:rPr>
            </w:pPr>
            <w:r w:rsidRPr="008F6D25">
              <w:rPr>
                <w:rFonts w:hint="eastAsia"/>
                <w:b/>
              </w:rPr>
              <w:t>儲物管理</w:t>
            </w:r>
          </w:p>
        </w:tc>
        <w:tc>
          <w:tcPr>
            <w:tcW w:w="1559" w:type="dxa"/>
            <w:tcBorders>
              <w:top w:val="thinThickThinSmallGap" w:sz="12" w:space="0" w:color="auto"/>
            </w:tcBorders>
            <w:shd w:val="clear" w:color="auto" w:fill="E7FEC8"/>
            <w:vAlign w:val="center"/>
          </w:tcPr>
          <w:p w:rsidR="009C4198" w:rsidRPr="006D2F5B" w:rsidRDefault="009C4198" w:rsidP="006E0599">
            <w:pPr>
              <w:pStyle w:val="naja2"/>
              <w:numPr>
                <w:ilvl w:val="0"/>
                <w:numId w:val="0"/>
              </w:numPr>
              <w:ind w:left="176"/>
              <w:jc w:val="center"/>
            </w:pPr>
            <w:r>
              <w:rPr>
                <w:rFonts w:hint="eastAsia"/>
              </w:rPr>
              <w:t>單機版</w:t>
            </w:r>
          </w:p>
        </w:tc>
        <w:tc>
          <w:tcPr>
            <w:tcW w:w="5097" w:type="dxa"/>
            <w:tcBorders>
              <w:top w:val="thinThickThinSmallGap" w:sz="12" w:space="0" w:color="auto"/>
            </w:tcBorders>
            <w:shd w:val="clear" w:color="auto" w:fill="E7FEC8"/>
            <w:vAlign w:val="center"/>
          </w:tcPr>
          <w:p w:rsidR="009C4198" w:rsidRPr="006D2F5B" w:rsidRDefault="009C4198" w:rsidP="006E0599">
            <w:pPr>
              <w:pStyle w:val="naja2"/>
              <w:numPr>
                <w:ilvl w:val="0"/>
                <w:numId w:val="0"/>
              </w:numPr>
              <w:ind w:left="176"/>
              <w:jc w:val="center"/>
            </w:pPr>
            <w:r>
              <w:rPr>
                <w:rFonts w:hint="eastAsia"/>
              </w:rPr>
              <w:t>群組版</w:t>
            </w:r>
          </w:p>
        </w:tc>
      </w:tr>
      <w:tr w:rsidR="009C4198" w:rsidRPr="006D2F5B" w:rsidTr="008F6D25">
        <w:trPr>
          <w:trHeight w:val="443"/>
        </w:trPr>
        <w:tc>
          <w:tcPr>
            <w:tcW w:w="1701" w:type="dxa"/>
            <w:vMerge/>
            <w:shd w:val="clear" w:color="auto" w:fill="E7FEC8"/>
            <w:vAlign w:val="center"/>
          </w:tcPr>
          <w:p w:rsidR="009C4198" w:rsidRPr="006D2F5B" w:rsidRDefault="009C4198" w:rsidP="006E0599">
            <w:pPr>
              <w:jc w:val="center"/>
            </w:pPr>
          </w:p>
        </w:tc>
        <w:tc>
          <w:tcPr>
            <w:tcW w:w="6656" w:type="dxa"/>
            <w:gridSpan w:val="2"/>
            <w:shd w:val="clear" w:color="auto" w:fill="E7FEC8"/>
          </w:tcPr>
          <w:p w:rsidR="009C4198" w:rsidRPr="00044399" w:rsidRDefault="009C4198" w:rsidP="006E0599">
            <w:pPr>
              <w:pStyle w:val="naja2"/>
              <w:numPr>
                <w:ilvl w:val="0"/>
                <w:numId w:val="0"/>
              </w:numPr>
              <w:rPr>
                <w:b w:val="0"/>
              </w:rPr>
            </w:pPr>
            <w:r w:rsidRPr="00044399">
              <w:rPr>
                <w:rFonts w:hint="eastAsia"/>
                <w:b w:val="0"/>
              </w:rPr>
              <w:t>新增</w:t>
            </w:r>
            <w:r w:rsidRPr="00044399">
              <w:rPr>
                <w:rFonts w:hint="eastAsia"/>
                <w:b w:val="0"/>
              </w:rPr>
              <w:t>/</w:t>
            </w:r>
            <w:r w:rsidRPr="00044399">
              <w:rPr>
                <w:rFonts w:hint="eastAsia"/>
                <w:b w:val="0"/>
              </w:rPr>
              <w:t>編輯</w:t>
            </w:r>
            <w:r w:rsidRPr="00044399">
              <w:rPr>
                <w:rFonts w:hint="eastAsia"/>
                <w:b w:val="0"/>
              </w:rPr>
              <w:t>/</w:t>
            </w:r>
            <w:r w:rsidRPr="00044399">
              <w:rPr>
                <w:rFonts w:hint="eastAsia"/>
                <w:b w:val="0"/>
              </w:rPr>
              <w:t>刪除儲物紀錄</w:t>
            </w:r>
          </w:p>
        </w:tc>
      </w:tr>
      <w:tr w:rsidR="009C4198" w:rsidRPr="006D2F5B" w:rsidTr="008F6D25">
        <w:trPr>
          <w:trHeight w:val="443"/>
        </w:trPr>
        <w:tc>
          <w:tcPr>
            <w:tcW w:w="1701" w:type="dxa"/>
            <w:vMerge/>
            <w:shd w:val="clear" w:color="auto" w:fill="E7FEC8"/>
            <w:vAlign w:val="center"/>
          </w:tcPr>
          <w:p w:rsidR="009C4198" w:rsidRPr="006D2F5B" w:rsidRDefault="009C4198" w:rsidP="006E0599">
            <w:pPr>
              <w:jc w:val="center"/>
            </w:pPr>
          </w:p>
        </w:tc>
        <w:tc>
          <w:tcPr>
            <w:tcW w:w="6656" w:type="dxa"/>
            <w:gridSpan w:val="2"/>
            <w:shd w:val="clear" w:color="auto" w:fill="E7FEC8"/>
          </w:tcPr>
          <w:p w:rsidR="009C4198" w:rsidRPr="00044399" w:rsidRDefault="009C4198" w:rsidP="006E0599">
            <w:pPr>
              <w:pStyle w:val="naja2"/>
              <w:numPr>
                <w:ilvl w:val="0"/>
                <w:numId w:val="0"/>
              </w:numPr>
              <w:rPr>
                <w:b w:val="0"/>
              </w:rPr>
            </w:pPr>
            <w:r w:rsidRPr="00044399">
              <w:rPr>
                <w:rFonts w:hint="eastAsia"/>
                <w:b w:val="0"/>
              </w:rPr>
              <w:t>加密儲存空間</w:t>
            </w:r>
          </w:p>
        </w:tc>
      </w:tr>
      <w:tr w:rsidR="009C4198" w:rsidRPr="006D2F5B" w:rsidTr="008F6D25">
        <w:trPr>
          <w:trHeight w:val="443"/>
        </w:trPr>
        <w:tc>
          <w:tcPr>
            <w:tcW w:w="1701" w:type="dxa"/>
            <w:vMerge/>
            <w:shd w:val="clear" w:color="auto" w:fill="E7FEC8"/>
            <w:vAlign w:val="center"/>
          </w:tcPr>
          <w:p w:rsidR="009C4198" w:rsidRPr="006D2F5B" w:rsidRDefault="009C4198" w:rsidP="006E0599">
            <w:pPr>
              <w:jc w:val="center"/>
            </w:pPr>
          </w:p>
        </w:tc>
        <w:tc>
          <w:tcPr>
            <w:tcW w:w="6656" w:type="dxa"/>
            <w:gridSpan w:val="2"/>
            <w:shd w:val="clear" w:color="auto" w:fill="E7FEC8"/>
          </w:tcPr>
          <w:p w:rsidR="009C4198" w:rsidRPr="00044399" w:rsidRDefault="009C4198" w:rsidP="006E0599">
            <w:pPr>
              <w:pStyle w:val="naja2"/>
              <w:numPr>
                <w:ilvl w:val="0"/>
                <w:numId w:val="0"/>
              </w:numPr>
              <w:rPr>
                <w:b w:val="0"/>
              </w:rPr>
            </w:pPr>
            <w:r w:rsidRPr="00044399">
              <w:rPr>
                <w:rFonts w:hint="eastAsia"/>
                <w:b w:val="0"/>
              </w:rPr>
              <w:t>附加照片功能：</w:t>
            </w:r>
          </w:p>
          <w:p w:rsidR="009C4198" w:rsidRPr="00044399" w:rsidRDefault="009C4198" w:rsidP="006E0599">
            <w:pPr>
              <w:pStyle w:val="2"/>
            </w:pPr>
            <w:proofErr w:type="gramStart"/>
            <w:r w:rsidRPr="00044399">
              <w:rPr>
                <w:rFonts w:hint="eastAsia"/>
              </w:rPr>
              <w:lastRenderedPageBreak/>
              <w:t>一</w:t>
            </w:r>
            <w:proofErr w:type="gramEnd"/>
            <w:r w:rsidRPr="00044399">
              <w:rPr>
                <w:rFonts w:hint="eastAsia"/>
              </w:rPr>
              <w:t>鍵呼叫照相</w:t>
            </w:r>
            <w:r w:rsidRPr="00145DF8">
              <w:rPr>
                <w:rFonts w:ascii="Arial Unicode MS" w:eastAsia="Arial Unicode MS" w:hAnsi="Arial Unicode MS" w:cs="Arial Unicode MS" w:hint="eastAsia"/>
              </w:rPr>
              <w:t>APP</w:t>
            </w:r>
          </w:p>
          <w:p w:rsidR="009C4198" w:rsidRPr="00044399" w:rsidRDefault="009C4198" w:rsidP="006E0599">
            <w:pPr>
              <w:pStyle w:val="2"/>
            </w:pPr>
            <w:proofErr w:type="gramStart"/>
            <w:r w:rsidRPr="00044399">
              <w:rPr>
                <w:rFonts w:hint="eastAsia"/>
              </w:rPr>
              <w:t>一</w:t>
            </w:r>
            <w:proofErr w:type="gramEnd"/>
            <w:r w:rsidRPr="00044399">
              <w:rPr>
                <w:rFonts w:hint="eastAsia"/>
              </w:rPr>
              <w:t>鍵呼叫相簿</w:t>
            </w:r>
            <w:r w:rsidRPr="00145DF8">
              <w:rPr>
                <w:rFonts w:ascii="Arial Unicode MS" w:eastAsia="Arial Unicode MS" w:hAnsi="Arial Unicode MS" w:cs="Arial Unicode MS" w:hint="eastAsia"/>
              </w:rPr>
              <w:t>APP</w:t>
            </w:r>
          </w:p>
        </w:tc>
      </w:tr>
      <w:tr w:rsidR="009C4198" w:rsidRPr="006D2F5B" w:rsidTr="008F6D25">
        <w:trPr>
          <w:trHeight w:val="443"/>
        </w:trPr>
        <w:tc>
          <w:tcPr>
            <w:tcW w:w="1701" w:type="dxa"/>
            <w:vMerge/>
            <w:shd w:val="clear" w:color="auto" w:fill="E7FEC8"/>
            <w:vAlign w:val="center"/>
          </w:tcPr>
          <w:p w:rsidR="009C4198" w:rsidRPr="006D2F5B" w:rsidRDefault="009C4198" w:rsidP="006E0599">
            <w:pPr>
              <w:jc w:val="center"/>
            </w:pPr>
          </w:p>
        </w:tc>
        <w:tc>
          <w:tcPr>
            <w:tcW w:w="6656" w:type="dxa"/>
            <w:gridSpan w:val="2"/>
            <w:shd w:val="clear" w:color="auto" w:fill="E7FEC8"/>
          </w:tcPr>
          <w:p w:rsidR="009C4198" w:rsidRPr="00044399" w:rsidRDefault="009C4198" w:rsidP="006E0599">
            <w:pPr>
              <w:pStyle w:val="naja2"/>
              <w:numPr>
                <w:ilvl w:val="0"/>
                <w:numId w:val="0"/>
              </w:numPr>
              <w:rPr>
                <w:b w:val="0"/>
              </w:rPr>
            </w:pPr>
            <w:r w:rsidRPr="00044399">
              <w:rPr>
                <w:rFonts w:hint="eastAsia"/>
                <w:b w:val="0"/>
              </w:rPr>
              <w:t>快速瀏覽功能：</w:t>
            </w:r>
          </w:p>
          <w:p w:rsidR="009C4198" w:rsidRPr="00044399" w:rsidRDefault="009C4198" w:rsidP="006E0599">
            <w:pPr>
              <w:pStyle w:val="2"/>
            </w:pPr>
            <w:r w:rsidRPr="00044399">
              <w:rPr>
                <w:rFonts w:hint="eastAsia"/>
              </w:rPr>
              <w:t>關鍵字搜尋</w:t>
            </w:r>
          </w:p>
          <w:p w:rsidR="009C4198" w:rsidRPr="00044399" w:rsidRDefault="009C4198" w:rsidP="006E0599">
            <w:pPr>
              <w:pStyle w:val="2"/>
            </w:pPr>
            <w:r w:rsidRPr="00044399">
              <w:rPr>
                <w:rFonts w:hint="eastAsia"/>
              </w:rPr>
              <w:t>依空間</w:t>
            </w:r>
          </w:p>
          <w:p w:rsidR="009C4198" w:rsidRPr="00044399" w:rsidRDefault="009C4198" w:rsidP="006E0599">
            <w:pPr>
              <w:pStyle w:val="2"/>
            </w:pPr>
            <w:r w:rsidRPr="00044399">
              <w:rPr>
                <w:rFonts w:hint="eastAsia"/>
              </w:rPr>
              <w:t>依使用者</w:t>
            </w:r>
          </w:p>
          <w:p w:rsidR="009C4198" w:rsidRPr="00044399" w:rsidRDefault="009C4198" w:rsidP="006E0599">
            <w:pPr>
              <w:pStyle w:val="2"/>
            </w:pPr>
            <w:r w:rsidRPr="00044399">
              <w:rPr>
                <w:rFonts w:hint="eastAsia"/>
              </w:rPr>
              <w:t>依類型</w:t>
            </w:r>
          </w:p>
          <w:p w:rsidR="009C4198" w:rsidRPr="00044399" w:rsidRDefault="009C4198" w:rsidP="006E0599">
            <w:pPr>
              <w:pStyle w:val="2"/>
            </w:pPr>
            <w:r w:rsidRPr="00044399">
              <w:rPr>
                <w:rFonts w:hint="eastAsia"/>
              </w:rPr>
              <w:t>依數量</w:t>
            </w:r>
          </w:p>
          <w:p w:rsidR="009C4198" w:rsidRPr="006D2F5B" w:rsidRDefault="009C4198" w:rsidP="006E0599">
            <w:pPr>
              <w:pStyle w:val="2"/>
            </w:pPr>
            <w:r w:rsidRPr="00044399">
              <w:rPr>
                <w:rFonts w:hint="eastAsia"/>
              </w:rPr>
              <w:t>依期限</w:t>
            </w:r>
          </w:p>
        </w:tc>
      </w:tr>
      <w:tr w:rsidR="009C4198" w:rsidRPr="006D2F5B" w:rsidTr="008F6D25">
        <w:trPr>
          <w:trHeight w:val="443"/>
        </w:trPr>
        <w:tc>
          <w:tcPr>
            <w:tcW w:w="1701" w:type="dxa"/>
            <w:vMerge/>
            <w:shd w:val="clear" w:color="auto" w:fill="E7FEC8"/>
            <w:vAlign w:val="center"/>
          </w:tcPr>
          <w:p w:rsidR="009C4198" w:rsidRPr="006D2F5B" w:rsidRDefault="009C4198" w:rsidP="006E0599">
            <w:pPr>
              <w:jc w:val="center"/>
            </w:pPr>
          </w:p>
        </w:tc>
        <w:tc>
          <w:tcPr>
            <w:tcW w:w="1559" w:type="dxa"/>
            <w:shd w:val="clear" w:color="auto" w:fill="E7FEC8"/>
          </w:tcPr>
          <w:p w:rsidR="009C4198" w:rsidRPr="006D2F5B" w:rsidRDefault="009C4198" w:rsidP="006E0599">
            <w:pPr>
              <w:pStyle w:val="naja2"/>
              <w:numPr>
                <w:ilvl w:val="0"/>
                <w:numId w:val="0"/>
              </w:numPr>
            </w:pPr>
          </w:p>
        </w:tc>
        <w:tc>
          <w:tcPr>
            <w:tcW w:w="5097" w:type="dxa"/>
            <w:shd w:val="clear" w:color="auto" w:fill="E7FEC8"/>
          </w:tcPr>
          <w:p w:rsidR="009C4198" w:rsidRPr="00BB251F" w:rsidRDefault="009C4198" w:rsidP="006E0599">
            <w:pPr>
              <w:pStyle w:val="naja2"/>
              <w:numPr>
                <w:ilvl w:val="0"/>
                <w:numId w:val="0"/>
              </w:numPr>
              <w:rPr>
                <w:b w:val="0"/>
              </w:rPr>
            </w:pPr>
            <w:r w:rsidRPr="00BB251F">
              <w:rPr>
                <w:rFonts w:hint="eastAsia"/>
                <w:b w:val="0"/>
              </w:rPr>
              <w:t>被其他使用者編輯過的項目加上提醒圖示</w:t>
            </w:r>
          </w:p>
        </w:tc>
      </w:tr>
    </w:tbl>
    <w:p w:rsidR="00D10401" w:rsidRPr="006D2F5B" w:rsidRDefault="00D10401" w:rsidP="006D2F5B"/>
    <w:p w:rsidR="00AC4E11" w:rsidRPr="00730FD1" w:rsidRDefault="00AC4E11" w:rsidP="006D2F5B"/>
    <w:p w:rsidR="00AC4E11" w:rsidRPr="006D2F5B" w:rsidRDefault="00AC4E11" w:rsidP="00E236EF">
      <w:pPr>
        <w:pStyle w:val="10"/>
      </w:pPr>
      <w:r w:rsidRPr="006D2F5B">
        <w:rPr>
          <w:rFonts w:hint="eastAsia"/>
        </w:rPr>
        <w:t>系統</w:t>
      </w:r>
      <w:r w:rsidR="00180AE1" w:rsidRPr="006D2F5B">
        <w:rPr>
          <w:rFonts w:hint="eastAsia"/>
        </w:rPr>
        <w:t>設計</w:t>
      </w:r>
    </w:p>
    <w:p w:rsidR="00180AE1" w:rsidRPr="006D2F5B" w:rsidRDefault="00180AE1" w:rsidP="006D2F5B"/>
    <w:p w:rsidR="00180AE1" w:rsidRPr="006D2F5B" w:rsidRDefault="00180AE1" w:rsidP="00E568B4">
      <w:pPr>
        <w:pStyle w:val="31"/>
        <w:ind w:firstLine="720"/>
      </w:pPr>
      <w:r w:rsidRPr="006D2F5B">
        <w:rPr>
          <w:rFonts w:hint="eastAsia"/>
        </w:rPr>
        <w:t>系統架構</w:t>
      </w:r>
    </w:p>
    <w:p w:rsidR="006D2F5B" w:rsidRPr="006D2F5B" w:rsidRDefault="006D2F5B" w:rsidP="006D2F5B"/>
    <w:p w:rsidR="00180AE1" w:rsidRPr="006D2F5B" w:rsidRDefault="00180AE1" w:rsidP="006D2F5B"/>
    <w:p w:rsidR="00180AE1" w:rsidRPr="006D2F5B" w:rsidRDefault="00180AE1" w:rsidP="00E568B4">
      <w:pPr>
        <w:pStyle w:val="31"/>
        <w:ind w:firstLine="720"/>
      </w:pPr>
      <w:r w:rsidRPr="006D2F5B">
        <w:rPr>
          <w:rFonts w:hint="eastAsia"/>
        </w:rPr>
        <w:t>系統功能</w:t>
      </w:r>
    </w:p>
    <w:p w:rsidR="00AC4E11" w:rsidRPr="006D2F5B" w:rsidRDefault="00AC4E11" w:rsidP="006D2F5B"/>
    <w:p w:rsidR="00180AE1" w:rsidRPr="006D2F5B" w:rsidRDefault="00180AE1" w:rsidP="006D2F5B"/>
    <w:p w:rsidR="00180AE1" w:rsidRPr="006D2F5B" w:rsidRDefault="00180AE1" w:rsidP="00B618DF">
      <w:pPr>
        <w:pStyle w:val="10"/>
      </w:pPr>
      <w:r w:rsidRPr="006D2F5B">
        <w:rPr>
          <w:rFonts w:hint="eastAsia"/>
        </w:rPr>
        <w:t>成員與分工</w:t>
      </w:r>
    </w:p>
    <w:p w:rsidR="00AE7FC7" w:rsidRPr="006D2F5B" w:rsidRDefault="00AE7FC7" w:rsidP="006D2F5B"/>
    <w:p w:rsidR="00AE7FC7" w:rsidRPr="006D2F5B" w:rsidRDefault="00AE7FC7" w:rsidP="00B618DF">
      <w:pPr>
        <w:pStyle w:val="10"/>
      </w:pPr>
      <w:r w:rsidRPr="006D2F5B">
        <w:rPr>
          <w:rFonts w:hint="eastAsia"/>
        </w:rPr>
        <w:t>專案管理</w:t>
      </w:r>
      <w:r w:rsidRPr="006D2F5B">
        <w:rPr>
          <w:rFonts w:hint="eastAsia"/>
        </w:rPr>
        <w:t>(</w:t>
      </w:r>
      <w:r w:rsidRPr="006D2F5B">
        <w:rPr>
          <w:rFonts w:hint="eastAsia"/>
        </w:rPr>
        <w:t>甘特圖</w:t>
      </w:r>
      <w:r w:rsidRPr="006D2F5B">
        <w:rPr>
          <w:rFonts w:hint="eastAsia"/>
        </w:rPr>
        <w:t>)</w:t>
      </w:r>
    </w:p>
    <w:p w:rsidR="00AE7FC7" w:rsidRPr="00AE7FC7" w:rsidRDefault="00AE7FC7" w:rsidP="00AE7FC7"/>
    <w:sectPr w:rsidR="00AE7FC7" w:rsidRPr="00AE7FC7">
      <w:footerReference w:type="even" r:id="rId11"/>
      <w:footerReference w:type="default" r:id="rId12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2F6" w:rsidRDefault="009B72F6">
      <w:pPr>
        <w:spacing w:after="0" w:line="240" w:lineRule="auto"/>
      </w:pPr>
      <w:r>
        <w:separator/>
      </w:r>
    </w:p>
  </w:endnote>
  <w:endnote w:type="continuationSeparator" w:id="0">
    <w:p w:rsidR="009B72F6" w:rsidRDefault="009B7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 Light">
    <w:panose1 w:val="020B0304030504040204"/>
    <w:charset w:val="88"/>
    <w:family w:val="swiss"/>
    <w:pitch w:val="variable"/>
    <w:sig w:usb0="A0000AEF" w:usb1="29CFFCFB" w:usb2="00000016" w:usb3="00000000" w:csb0="003E01B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C97" w:rsidRDefault="004776A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矩形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41C97" w:rsidRDefault="009B72F6">
                          <w:pPr>
                            <w:pStyle w:val="af5"/>
                            <w:rPr>
                              <w:rFonts w:asciiTheme="majorHAnsi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Bidi"/>
                                <w:sz w:val="20"/>
                              </w:rPr>
                              <w:alias w:val="標題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4A46AF">
                                <w:rPr>
                                  <w:rFonts w:asciiTheme="majorHAnsi" w:hAnsiTheme="majorHAnsi" w:cstheme="majorBidi" w:hint="eastAsia"/>
                                  <w:sz w:val="20"/>
                                </w:rPr>
                                <w:t>銀級小管家</w:t>
                              </w:r>
                              <w:r w:rsidR="004A46AF">
                                <w:rPr>
                                  <w:rFonts w:asciiTheme="majorHAnsi" w:hAnsiTheme="majorHAnsi" w:cstheme="majorBidi" w:hint="eastAsia"/>
                                  <w:sz w:val="20"/>
                                </w:rPr>
                                <w:t>APP</w:t>
                              </w:r>
                            </w:sdtContent>
                          </w:sdt>
                          <w:r w:rsidR="004776A2">
                            <w:rPr>
                              <w:rFonts w:asciiTheme="majorHAnsi" w:hAnsiTheme="majorHAnsi" w:cstheme="majorBidi"/>
                              <w:sz w:val="20"/>
                              <w:lang w:val="zh-TW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hAnsiTheme="majorHAnsi" w:cstheme="majorBidi"/>
                                <w:sz w:val="20"/>
                              </w:rPr>
                              <w:alias w:val="日期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9-09T00:00:00Z">
                                <w:dateFormat w:val="yyyy/M/d"/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C4E11">
                                <w:rPr>
                                  <w:rFonts w:asciiTheme="majorHAnsi" w:hAnsiTheme="majorHAnsi" w:cstheme="majorBidi" w:hint="eastAsia"/>
                                  <w:sz w:val="20"/>
                                </w:rPr>
                                <w:t>2016/9/9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矩形 22" o:spid="_x0000_s1029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:rsidR="00241C97" w:rsidRDefault="00F265F0">
                    <w:pPr>
                      <w:pStyle w:val="af5"/>
                      <w:rPr>
                        <w:rFonts w:asciiTheme="majorHAnsi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hAnsiTheme="majorHAnsi" w:cstheme="majorBidi"/>
                          <w:sz w:val="20"/>
                        </w:rPr>
                        <w:alias w:val="標題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4A46AF">
                          <w:rPr>
                            <w:rFonts w:asciiTheme="majorHAnsi" w:hAnsiTheme="majorHAnsi" w:cstheme="majorBidi" w:hint="eastAsia"/>
                            <w:sz w:val="20"/>
                          </w:rPr>
                          <w:t>銀級小管家</w:t>
                        </w:r>
                        <w:r w:rsidR="004A46AF">
                          <w:rPr>
                            <w:rFonts w:asciiTheme="majorHAnsi" w:hAnsiTheme="majorHAnsi" w:cstheme="majorBidi" w:hint="eastAsia"/>
                            <w:sz w:val="20"/>
                          </w:rPr>
                          <w:t>APP</w:t>
                        </w:r>
                      </w:sdtContent>
                    </w:sdt>
                    <w:r w:rsidR="004776A2">
                      <w:rPr>
                        <w:rFonts w:asciiTheme="majorHAnsi" w:hAnsiTheme="majorHAnsi" w:cstheme="majorBidi"/>
                        <w:sz w:val="20"/>
                        <w:lang w:val="zh-TW"/>
                      </w:rPr>
                      <w:t xml:space="preserve"> |  </w:t>
                    </w:r>
                    <w:sdt>
                      <w:sdtPr>
                        <w:rPr>
                          <w:rFonts w:asciiTheme="majorHAnsi" w:hAnsiTheme="majorHAnsi" w:cstheme="majorBidi"/>
                          <w:sz w:val="20"/>
                        </w:rPr>
                        <w:alias w:val="日期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9-09T00:00:00Z">
                          <w:dateFormat w:val="yyyy/M/d"/>
                          <w:lid w:val="zh-TW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AC4E11">
                          <w:rPr>
                            <w:rFonts w:asciiTheme="majorHAnsi" w:hAnsiTheme="majorHAnsi" w:cstheme="majorBidi" w:hint="eastAsia"/>
                            <w:sz w:val="20"/>
                          </w:rPr>
                          <w:t>2016/9/9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快取圖案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EAD22A8" id="快取圖案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橢圓形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41C97" w:rsidRDefault="004776A2">
                          <w:pPr>
                            <w:pStyle w:val="af5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977E1D" w:rsidRPr="00977E1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TW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橢圓形 21" o:spid="_x0000_s1030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" o:allowincell="f" fillcolor="#d34817 [3204]" stroked="f">
              <v:textbox inset="0,0,0,0">
                <w:txbxContent>
                  <w:p w:rsidR="00241C97" w:rsidRDefault="004776A2">
                    <w:pPr>
                      <w:pStyle w:val="af5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977E1D" w:rsidRPr="00977E1D">
                      <w:rPr>
                        <w:noProof/>
                        <w:color w:val="FFFFFF" w:themeColor="background1"/>
                        <w:sz w:val="40"/>
                        <w:szCs w:val="40"/>
                        <w:lang w:val="zh-TW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C97" w:rsidRDefault="004776A2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矩形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41C97" w:rsidRDefault="009B72F6">
                          <w:pPr>
                            <w:pStyle w:val="af5"/>
                            <w:rPr>
                              <w:rFonts w:asciiTheme="majorHAnsi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Bidi"/>
                                <w:sz w:val="20"/>
                              </w:rPr>
                              <w:alias w:val="標題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4A46AF">
                                <w:rPr>
                                  <w:rFonts w:asciiTheme="majorHAnsi" w:hAnsiTheme="majorHAnsi" w:cstheme="majorBidi" w:hint="eastAsia"/>
                                  <w:sz w:val="20"/>
                                </w:rPr>
                                <w:t>銀級小管家</w:t>
                              </w:r>
                              <w:r w:rsidR="004A46AF">
                                <w:rPr>
                                  <w:rFonts w:asciiTheme="majorHAnsi" w:hAnsiTheme="majorHAnsi" w:cstheme="majorBidi" w:hint="eastAsia"/>
                                  <w:sz w:val="20"/>
                                </w:rPr>
                                <w:t>APP</w:t>
                              </w:r>
                            </w:sdtContent>
                          </w:sdt>
                          <w:r w:rsidR="004776A2">
                            <w:rPr>
                              <w:rFonts w:asciiTheme="majorHAnsi" w:hAnsiTheme="majorHAnsi" w:cstheme="majorBidi"/>
                              <w:sz w:val="20"/>
                              <w:lang w:val="zh-TW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hAnsiTheme="majorHAnsi" w:cstheme="majorBidi"/>
                                <w:sz w:val="20"/>
                              </w:rPr>
                              <w:alias w:val="日期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9-09T00:00:00Z">
                                <w:dateFormat w:val="yyyy/M/d"/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C4E11">
                                <w:rPr>
                                  <w:rFonts w:asciiTheme="majorHAnsi" w:hAnsiTheme="majorHAnsi" w:cstheme="majorBidi" w:hint="eastAsia"/>
                                  <w:sz w:val="20"/>
                                </w:rPr>
                                <w:t>2016/9/9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矩形 24" o:spid="_x0000_s1031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" o:allowincell="f" filled="f" stroked="f">
              <v:textbox style="layout-flow:vertical;mso-layout-flow-alt:bottom-to-top" inset=",,8.64pt,10.8pt">
                <w:txbxContent>
                  <w:p w:rsidR="00241C97" w:rsidRDefault="00F265F0">
                    <w:pPr>
                      <w:pStyle w:val="af5"/>
                      <w:rPr>
                        <w:rFonts w:asciiTheme="majorHAnsi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hAnsiTheme="majorHAnsi" w:cstheme="majorBidi"/>
                          <w:sz w:val="20"/>
                        </w:rPr>
                        <w:alias w:val="標題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4A46AF">
                          <w:rPr>
                            <w:rFonts w:asciiTheme="majorHAnsi" w:hAnsiTheme="majorHAnsi" w:cstheme="majorBidi" w:hint="eastAsia"/>
                            <w:sz w:val="20"/>
                          </w:rPr>
                          <w:t>銀級小管家</w:t>
                        </w:r>
                        <w:r w:rsidR="004A46AF">
                          <w:rPr>
                            <w:rFonts w:asciiTheme="majorHAnsi" w:hAnsiTheme="majorHAnsi" w:cstheme="majorBidi" w:hint="eastAsia"/>
                            <w:sz w:val="20"/>
                          </w:rPr>
                          <w:t>APP</w:t>
                        </w:r>
                      </w:sdtContent>
                    </w:sdt>
                    <w:r w:rsidR="004776A2">
                      <w:rPr>
                        <w:rFonts w:asciiTheme="majorHAnsi" w:hAnsiTheme="majorHAnsi" w:cstheme="majorBidi"/>
                        <w:sz w:val="20"/>
                        <w:lang w:val="zh-TW"/>
                      </w:rPr>
                      <w:t xml:space="preserve"> |  </w:t>
                    </w:r>
                    <w:sdt>
                      <w:sdtPr>
                        <w:rPr>
                          <w:rFonts w:asciiTheme="majorHAnsi" w:hAnsiTheme="majorHAnsi" w:cstheme="majorBidi"/>
                          <w:sz w:val="20"/>
                        </w:rPr>
                        <w:alias w:val="日期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9-09T00:00:00Z">
                          <w:dateFormat w:val="yyyy/M/d"/>
                          <w:lid w:val="zh-TW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AC4E11">
                          <w:rPr>
                            <w:rFonts w:asciiTheme="majorHAnsi" w:hAnsiTheme="majorHAnsi" w:cstheme="majorBidi" w:hint="eastAsia"/>
                            <w:sz w:val="20"/>
                          </w:rPr>
                          <w:t>2016/9/9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快取圖案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B8AE261" id="快取圖案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橢圓形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41C97" w:rsidRDefault="004776A2">
                          <w:pPr>
                            <w:pStyle w:val="af5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977E1D" w:rsidRPr="00977E1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TW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橢圓形 18" o:spid="_x0000_s1032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" o:allowincell="f" fillcolor="#d34817 [3204]" stroked="f">
              <v:textbox inset="0,0,0,0">
                <w:txbxContent>
                  <w:p w:rsidR="00241C97" w:rsidRDefault="004776A2">
                    <w:pPr>
                      <w:pStyle w:val="af5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977E1D" w:rsidRPr="00977E1D">
                      <w:rPr>
                        <w:noProof/>
                        <w:color w:val="FFFFFF" w:themeColor="background1"/>
                        <w:sz w:val="40"/>
                        <w:szCs w:val="40"/>
                        <w:lang w:val="zh-TW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41C97" w:rsidRDefault="00241C97">
    <w:pPr>
      <w:pStyle w:val="a8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2F6" w:rsidRDefault="009B72F6">
      <w:pPr>
        <w:spacing w:after="0" w:line="240" w:lineRule="auto"/>
      </w:pPr>
      <w:r>
        <w:separator/>
      </w:r>
    </w:p>
  </w:footnote>
  <w:footnote w:type="continuationSeparator" w:id="0">
    <w:p w:rsidR="009B72F6" w:rsidRDefault="009B7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6A48DB94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1676539D"/>
    <w:multiLevelType w:val="multilevel"/>
    <w:tmpl w:val="12A477A2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Arial Unicode MS" w:eastAsia="微軟正黑體 Light" w:hAnsi="Arial Unicode MS"/>
        <w:b/>
        <w:i w:val="0"/>
        <w:color w:val="D34817" w:themeColor="accent1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361" w:hanging="68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879388A"/>
    <w:multiLevelType w:val="multilevel"/>
    <w:tmpl w:val="12A477A2"/>
    <w:styleLink w:val="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01" w:hanging="567"/>
      </w:pPr>
      <w:rPr>
        <w:rFonts w:ascii="Arial Unicode MS" w:eastAsia="微軟正黑體" w:hAnsi="Arial Unicode MS"/>
        <w:b w:val="0"/>
        <w:i w:val="0"/>
        <w:color w:val="262626" w:themeColor="text1" w:themeTint="D9"/>
        <w:sz w:val="22"/>
      </w:rPr>
    </w:lvl>
    <w:lvl w:ilvl="2">
      <w:start w:val="1"/>
      <w:numFmt w:val="decimal"/>
      <w:lvlText w:val="%1.%2.%3"/>
      <w:lvlJc w:val="left"/>
      <w:pPr>
        <w:tabs>
          <w:tab w:val="num" w:pos="1731"/>
        </w:tabs>
        <w:ind w:left="1674" w:hanging="68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AB53444"/>
    <w:multiLevelType w:val="hybridMultilevel"/>
    <w:tmpl w:val="8C52CD20"/>
    <w:lvl w:ilvl="0" w:tplc="DAA22BF0">
      <w:start w:val="1"/>
      <w:numFmt w:val="decimal"/>
      <w:pStyle w:val="naja2"/>
      <w:lvlText w:val="%1."/>
      <w:lvlJc w:val="left"/>
      <w:pPr>
        <w:ind w:left="65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136" w:hanging="480"/>
      </w:pPr>
    </w:lvl>
    <w:lvl w:ilvl="2" w:tplc="0409001B" w:tentative="1">
      <w:start w:val="1"/>
      <w:numFmt w:val="lowerRoman"/>
      <w:lvlText w:val="%3."/>
      <w:lvlJc w:val="right"/>
      <w:pPr>
        <w:ind w:left="1616" w:hanging="480"/>
      </w:pPr>
    </w:lvl>
    <w:lvl w:ilvl="3" w:tplc="0409000F" w:tentative="1">
      <w:start w:val="1"/>
      <w:numFmt w:val="decimal"/>
      <w:lvlText w:val="%4."/>
      <w:lvlJc w:val="left"/>
      <w:pPr>
        <w:ind w:left="20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76" w:hanging="480"/>
      </w:pPr>
    </w:lvl>
    <w:lvl w:ilvl="5" w:tplc="0409001B" w:tentative="1">
      <w:start w:val="1"/>
      <w:numFmt w:val="lowerRoman"/>
      <w:lvlText w:val="%6."/>
      <w:lvlJc w:val="right"/>
      <w:pPr>
        <w:ind w:left="3056" w:hanging="480"/>
      </w:pPr>
    </w:lvl>
    <w:lvl w:ilvl="6" w:tplc="0409000F" w:tentative="1">
      <w:start w:val="1"/>
      <w:numFmt w:val="decimal"/>
      <w:lvlText w:val="%7."/>
      <w:lvlJc w:val="left"/>
      <w:pPr>
        <w:ind w:left="35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16" w:hanging="480"/>
      </w:pPr>
    </w:lvl>
    <w:lvl w:ilvl="8" w:tplc="0409001B" w:tentative="1">
      <w:start w:val="1"/>
      <w:numFmt w:val="lowerRoman"/>
      <w:lvlText w:val="%9."/>
      <w:lvlJc w:val="right"/>
      <w:pPr>
        <w:ind w:left="4496" w:hanging="480"/>
      </w:pPr>
    </w:lvl>
  </w:abstractNum>
  <w:abstractNum w:abstractNumId="8" w15:restartNumberingAfterBreak="0">
    <w:nsid w:val="4C3E37AC"/>
    <w:multiLevelType w:val="hybridMultilevel"/>
    <w:tmpl w:val="ED8806B4"/>
    <w:lvl w:ilvl="0" w:tplc="1B32C664">
      <w:start w:val="1"/>
      <w:numFmt w:val="decimal"/>
      <w:pStyle w:val="naja1"/>
      <w:lvlText w:val="%1."/>
      <w:lvlJc w:val="left"/>
      <w:pPr>
        <w:ind w:left="906" w:hanging="480"/>
      </w:pPr>
      <w:rPr>
        <w:rFonts w:ascii="Arial Unicode MS" w:eastAsia="微軟正黑體" w:hAnsi="Arial Unicode MS" w:hint="eastAsia"/>
        <w:b w:val="0"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9" w15:restartNumberingAfterBreak="0">
    <w:nsid w:val="6EE52107"/>
    <w:multiLevelType w:val="multilevel"/>
    <w:tmpl w:val="507E510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0"/>
      <w:lvlText w:val="%1.%2"/>
      <w:lvlJc w:val="left"/>
      <w:pPr>
        <w:ind w:left="1701" w:hanging="567"/>
      </w:pPr>
      <w:rPr>
        <w:rFonts w:ascii="Arial Unicode MS" w:eastAsia="微軟正黑體" w:hAnsi="Arial Unicode MS" w:hint="eastAsia"/>
        <w:b w:val="0"/>
        <w:i w:val="0"/>
        <w:color w:val="262626" w:themeColor="text1" w:themeTint="D9"/>
        <w:sz w:val="22"/>
      </w:rPr>
    </w:lvl>
    <w:lvl w:ilvl="2">
      <w:start w:val="1"/>
      <w:numFmt w:val="decimal"/>
      <w:pStyle w:val="40"/>
      <w:lvlText w:val="%1.%2.%3"/>
      <w:lvlJc w:val="left"/>
      <w:pPr>
        <w:tabs>
          <w:tab w:val="num" w:pos="1731"/>
        </w:tabs>
        <w:ind w:left="1674" w:hanging="68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</w:num>
  <w:num w:numId="14">
    <w:abstractNumId w:val="7"/>
  </w:num>
  <w:num w:numId="15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E11"/>
    <w:rsid w:val="00022FC3"/>
    <w:rsid w:val="000315AE"/>
    <w:rsid w:val="00044399"/>
    <w:rsid w:val="00080C0B"/>
    <w:rsid w:val="0008167E"/>
    <w:rsid w:val="000830EB"/>
    <w:rsid w:val="000C0580"/>
    <w:rsid w:val="000C09CA"/>
    <w:rsid w:val="000E4D5F"/>
    <w:rsid w:val="00141BEC"/>
    <w:rsid w:val="00145DF8"/>
    <w:rsid w:val="00160018"/>
    <w:rsid w:val="00174CB6"/>
    <w:rsid w:val="00180AE1"/>
    <w:rsid w:val="001C7B3E"/>
    <w:rsid w:val="001F2FFD"/>
    <w:rsid w:val="0021123F"/>
    <w:rsid w:val="00241C97"/>
    <w:rsid w:val="00246944"/>
    <w:rsid w:val="00271704"/>
    <w:rsid w:val="002879BF"/>
    <w:rsid w:val="002F5682"/>
    <w:rsid w:val="003120FE"/>
    <w:rsid w:val="0033603E"/>
    <w:rsid w:val="00342354"/>
    <w:rsid w:val="00362325"/>
    <w:rsid w:val="00376559"/>
    <w:rsid w:val="00377CED"/>
    <w:rsid w:val="003D28DB"/>
    <w:rsid w:val="00400D81"/>
    <w:rsid w:val="0041028C"/>
    <w:rsid w:val="00420097"/>
    <w:rsid w:val="00437C69"/>
    <w:rsid w:val="00464071"/>
    <w:rsid w:val="004776A2"/>
    <w:rsid w:val="0048112E"/>
    <w:rsid w:val="00495D02"/>
    <w:rsid w:val="004A2009"/>
    <w:rsid w:val="004A22E6"/>
    <w:rsid w:val="004A46AF"/>
    <w:rsid w:val="004E3E92"/>
    <w:rsid w:val="00580C8F"/>
    <w:rsid w:val="005D7EC1"/>
    <w:rsid w:val="005F0215"/>
    <w:rsid w:val="0060388D"/>
    <w:rsid w:val="0061040C"/>
    <w:rsid w:val="00617718"/>
    <w:rsid w:val="006219A1"/>
    <w:rsid w:val="0064475A"/>
    <w:rsid w:val="00656AAB"/>
    <w:rsid w:val="006D2F5B"/>
    <w:rsid w:val="006E0599"/>
    <w:rsid w:val="006F7724"/>
    <w:rsid w:val="007262D1"/>
    <w:rsid w:val="00730FD1"/>
    <w:rsid w:val="008520BB"/>
    <w:rsid w:val="0086791B"/>
    <w:rsid w:val="0087489D"/>
    <w:rsid w:val="008768FE"/>
    <w:rsid w:val="008C55AA"/>
    <w:rsid w:val="008F6D25"/>
    <w:rsid w:val="00977E1D"/>
    <w:rsid w:val="009840A4"/>
    <w:rsid w:val="009931AB"/>
    <w:rsid w:val="009B72F6"/>
    <w:rsid w:val="009C4198"/>
    <w:rsid w:val="009E7800"/>
    <w:rsid w:val="009F3FA0"/>
    <w:rsid w:val="00A20F60"/>
    <w:rsid w:val="00A44E4D"/>
    <w:rsid w:val="00AC4E11"/>
    <w:rsid w:val="00AC5C9F"/>
    <w:rsid w:val="00AE7FC7"/>
    <w:rsid w:val="00B618DF"/>
    <w:rsid w:val="00B717D1"/>
    <w:rsid w:val="00B97F42"/>
    <w:rsid w:val="00BB251F"/>
    <w:rsid w:val="00BF3E54"/>
    <w:rsid w:val="00C36256"/>
    <w:rsid w:val="00C63472"/>
    <w:rsid w:val="00C63906"/>
    <w:rsid w:val="00C73657"/>
    <w:rsid w:val="00C942BC"/>
    <w:rsid w:val="00CC5E5E"/>
    <w:rsid w:val="00D10401"/>
    <w:rsid w:val="00D241EE"/>
    <w:rsid w:val="00D346CE"/>
    <w:rsid w:val="00D40170"/>
    <w:rsid w:val="00D5799D"/>
    <w:rsid w:val="00D739BA"/>
    <w:rsid w:val="00DA2CB7"/>
    <w:rsid w:val="00DD3B27"/>
    <w:rsid w:val="00DE2832"/>
    <w:rsid w:val="00DE54D4"/>
    <w:rsid w:val="00DE70AE"/>
    <w:rsid w:val="00E14188"/>
    <w:rsid w:val="00E236EF"/>
    <w:rsid w:val="00E23FE1"/>
    <w:rsid w:val="00E35A7D"/>
    <w:rsid w:val="00E568B4"/>
    <w:rsid w:val="00E57926"/>
    <w:rsid w:val="00E62E08"/>
    <w:rsid w:val="00E721DB"/>
    <w:rsid w:val="00EF16FD"/>
    <w:rsid w:val="00F265F0"/>
    <w:rsid w:val="00F577CA"/>
    <w:rsid w:val="00F84971"/>
    <w:rsid w:val="00F9105A"/>
    <w:rsid w:val="00F92D58"/>
    <w:rsid w:val="00FF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D232FB-E4EA-4E16-BF39-514B26FA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520BB"/>
    <w:pPr>
      <w:spacing w:after="160"/>
    </w:pPr>
    <w:rPr>
      <w:rFonts w:eastAsiaTheme="majorEastAsia" w:cs="Times New Roman"/>
      <w:color w:val="000000" w:themeColor="text1"/>
      <w:szCs w:val="20"/>
    </w:rPr>
  </w:style>
  <w:style w:type="paragraph" w:styleId="10">
    <w:name w:val="heading 1"/>
    <w:basedOn w:val="a0"/>
    <w:next w:val="a0"/>
    <w:link w:val="11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21">
    <w:name w:val="heading 2"/>
    <w:basedOn w:val="a0"/>
    <w:next w:val="a0"/>
    <w:link w:val="22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31">
    <w:name w:val="heading 3"/>
    <w:basedOn w:val="a0"/>
    <w:next w:val="a0"/>
    <w:link w:val="32"/>
    <w:uiPriority w:val="9"/>
    <w:qFormat/>
    <w:rsid w:val="00730FD1"/>
    <w:pPr>
      <w:spacing w:before="240" w:after="20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41">
    <w:name w:val="heading 4"/>
    <w:basedOn w:val="a0"/>
    <w:next w:val="a0"/>
    <w:link w:val="42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1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0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0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標題 1 字元"/>
    <w:basedOn w:val="a1"/>
    <w:link w:val="1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2">
    <w:name w:val="標題 2 字元"/>
    <w:basedOn w:val="a1"/>
    <w:link w:val="2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2">
    <w:name w:val="標題 3 字元"/>
    <w:basedOn w:val="a1"/>
    <w:link w:val="31"/>
    <w:uiPriority w:val="9"/>
    <w:rsid w:val="00730FD1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a5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a5">
    <w:name w:val="標題 字元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6">
    <w:name w:val="Subtitle"/>
    <w:basedOn w:val="a0"/>
    <w:link w:val="a7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a7">
    <w:name w:val="副標題 字元"/>
    <w:basedOn w:val="a1"/>
    <w:link w:val="a6"/>
    <w:uiPriority w:val="11"/>
    <w:rPr>
      <w:rFonts w:asciiTheme="majorHAnsi" w:hAnsiTheme="majorHAnsi" w:cstheme="minorBidi"/>
      <w:sz w:val="28"/>
      <w:szCs w:val="28"/>
    </w:rPr>
  </w:style>
  <w:style w:type="paragraph" w:styleId="a8">
    <w:name w:val="footer"/>
    <w:basedOn w:val="a0"/>
    <w:link w:val="a9"/>
    <w:uiPriority w:val="99"/>
    <w:unhideWhenUsed/>
    <w:pPr>
      <w:tabs>
        <w:tab w:val="center" w:pos="4320"/>
        <w:tab w:val="right" w:pos="8640"/>
      </w:tabs>
    </w:pPr>
  </w:style>
  <w:style w:type="character" w:customStyle="1" w:styleId="a9">
    <w:name w:val="頁尾 字元"/>
    <w:basedOn w:val="a1"/>
    <w:link w:val="a8"/>
    <w:uiPriority w:val="99"/>
    <w:rPr>
      <w:rFonts w:cs="Times New Roman"/>
      <w:color w:val="000000" w:themeColor="text1"/>
      <w:szCs w:val="20"/>
    </w:rPr>
  </w:style>
  <w:style w:type="paragraph" w:styleId="aa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ac">
    <w:name w:val="註解方塊文字 字元"/>
    <w:basedOn w:val="a1"/>
    <w:link w:val="ab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d">
    <w:name w:val="Block Text"/>
    <w:aliases w:val="區塊引述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e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f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f0">
    <w:name w:val="header"/>
    <w:basedOn w:val="a0"/>
    <w:link w:val="af1"/>
    <w:uiPriority w:val="99"/>
    <w:unhideWhenUsed/>
    <w:pPr>
      <w:tabs>
        <w:tab w:val="center" w:pos="4320"/>
        <w:tab w:val="right" w:pos="8640"/>
      </w:tabs>
    </w:pPr>
  </w:style>
  <w:style w:type="character" w:customStyle="1" w:styleId="af1">
    <w:name w:val="頁首 字元"/>
    <w:basedOn w:val="a1"/>
    <w:link w:val="af0"/>
    <w:uiPriority w:val="99"/>
    <w:rPr>
      <w:rFonts w:cs="Times New Roman"/>
      <w:color w:val="000000" w:themeColor="text1"/>
      <w:szCs w:val="20"/>
    </w:rPr>
  </w:style>
  <w:style w:type="character" w:customStyle="1" w:styleId="42">
    <w:name w:val="標題 4 字元"/>
    <w:basedOn w:val="a1"/>
    <w:link w:val="41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1">
    <w:name w:val="標題 5 字元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0">
    <w:name w:val="標題 6 字元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0">
    <w:name w:val="標題 7 字元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0">
    <w:name w:val="標題 8 字元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0">
    <w:name w:val="標題 9 字元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f2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f3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af4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2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3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4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5"/>
      </w:numPr>
      <w:spacing w:after="0"/>
    </w:pPr>
  </w:style>
  <w:style w:type="paragraph" w:styleId="af5">
    <w:name w:val="No Spacing"/>
    <w:basedOn w:val="a0"/>
    <w:uiPriority w:val="1"/>
    <w:qFormat/>
    <w:pPr>
      <w:spacing w:after="0" w:line="240" w:lineRule="auto"/>
    </w:pPr>
  </w:style>
  <w:style w:type="character" w:styleId="af6">
    <w:name w:val="Placeholder Text"/>
    <w:basedOn w:val="a1"/>
    <w:uiPriority w:val="99"/>
    <w:semiHidden/>
    <w:rPr>
      <w:color w:val="808080"/>
    </w:rPr>
  </w:style>
  <w:style w:type="paragraph" w:styleId="af7">
    <w:name w:val="Quote"/>
    <w:basedOn w:val="a0"/>
    <w:link w:val="af8"/>
    <w:uiPriority w:val="29"/>
    <w:qFormat/>
    <w:rPr>
      <w:i/>
      <w:color w:val="808080" w:themeColor="background1" w:themeShade="80"/>
      <w:sz w:val="24"/>
    </w:rPr>
  </w:style>
  <w:style w:type="character" w:customStyle="1" w:styleId="af8">
    <w:name w:val="引文 字元"/>
    <w:basedOn w:val="a1"/>
    <w:link w:val="af7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9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a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b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c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2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3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3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3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d">
    <w:name w:val="List Paragraph"/>
    <w:basedOn w:val="a0"/>
    <w:uiPriority w:val="34"/>
    <w:qFormat/>
    <w:rsid w:val="000315AE"/>
    <w:pPr>
      <w:ind w:leftChars="200" w:left="480"/>
    </w:pPr>
  </w:style>
  <w:style w:type="numbering" w:customStyle="1" w:styleId="1">
    <w:name w:val="樣式1"/>
    <w:uiPriority w:val="99"/>
    <w:rsid w:val="009F3FA0"/>
    <w:pPr>
      <w:numPr>
        <w:numId w:val="6"/>
      </w:numPr>
    </w:pPr>
  </w:style>
  <w:style w:type="numbering" w:customStyle="1" w:styleId="20">
    <w:name w:val="樣式2"/>
    <w:uiPriority w:val="99"/>
    <w:rsid w:val="009F3FA0"/>
    <w:pPr>
      <w:numPr>
        <w:numId w:val="7"/>
      </w:numPr>
    </w:pPr>
  </w:style>
  <w:style w:type="paragraph" w:customStyle="1" w:styleId="30">
    <w:name w:val="樣式3"/>
    <w:basedOn w:val="21"/>
    <w:link w:val="34"/>
    <w:qFormat/>
    <w:rsid w:val="00DA2CB7"/>
    <w:pPr>
      <w:numPr>
        <w:ilvl w:val="1"/>
        <w:numId w:val="9"/>
      </w:numPr>
      <w:spacing w:before="120"/>
      <w:outlineLvl w:val="9"/>
    </w:pPr>
    <w:rPr>
      <w:rFonts w:asciiTheme="majorEastAsia" w:hAnsiTheme="majorEastAsia"/>
      <w:b w:val="0"/>
      <w:color w:val="000000" w:themeColor="text1"/>
      <w:sz w:val="22"/>
      <w:szCs w:val="22"/>
      <w14:textFill>
        <w14:solidFill>
          <w14:schemeClr w14:val="tx1">
            <w14:lumMod w14:val="85000"/>
            <w14:lumOff w14:val="15000"/>
            <w14:lumMod w14:val="75000"/>
          </w14:schemeClr>
        </w14:solidFill>
      </w14:textFill>
    </w:rPr>
  </w:style>
  <w:style w:type="paragraph" w:customStyle="1" w:styleId="40">
    <w:name w:val="樣式4"/>
    <w:basedOn w:val="21"/>
    <w:link w:val="44"/>
    <w:qFormat/>
    <w:rsid w:val="00E62E08"/>
    <w:pPr>
      <w:numPr>
        <w:ilvl w:val="2"/>
        <w:numId w:val="9"/>
      </w:numPr>
      <w:tabs>
        <w:tab w:val="left" w:pos="2444"/>
      </w:tabs>
      <w:outlineLvl w:val="9"/>
    </w:pPr>
    <w:rPr>
      <w:b w:val="0"/>
      <w:color w:val="000000" w:themeColor="text1"/>
      <w:sz w:val="22"/>
      <w14:textFill>
        <w14:solidFill>
          <w14:schemeClr w14:val="tx1">
            <w14:lumMod w14:val="95000"/>
            <w14:lumOff w14:val="5000"/>
            <w14:lumMod w14:val="75000"/>
          </w14:schemeClr>
        </w14:solidFill>
      </w14:textFill>
    </w:rPr>
  </w:style>
  <w:style w:type="character" w:customStyle="1" w:styleId="34">
    <w:name w:val="樣式3 字元"/>
    <w:basedOn w:val="22"/>
    <w:link w:val="30"/>
    <w:rsid w:val="00DA2CB7"/>
    <w:rPr>
      <w:rFonts w:asciiTheme="majorEastAsia" w:eastAsiaTheme="majorEastAsia" w:hAnsiTheme="majorEastAsia" w:cs="Times New Roman"/>
      <w:b w:val="0"/>
      <w:color w:val="000000" w:themeColor="text1"/>
      <w:spacing w:val="20"/>
      <w:sz w:val="24"/>
      <w:szCs w:val="24"/>
      <w14:textFill>
        <w14:solidFill>
          <w14:schemeClr w14:val="tx1">
            <w14:lumMod w14:val="85000"/>
            <w14:lumOff w14:val="15000"/>
            <w14:lumMod w14:val="75000"/>
          </w14:schemeClr>
        </w14:solidFill>
      </w14:textFill>
    </w:rPr>
  </w:style>
  <w:style w:type="paragraph" w:customStyle="1" w:styleId="13">
    <w:name w:val="內文1"/>
    <w:link w:val="14"/>
    <w:qFormat/>
    <w:rsid w:val="0021123F"/>
    <w:rPr>
      <w:rFonts w:asciiTheme="majorHAnsi" w:eastAsiaTheme="majorEastAsia" w:hAnsiTheme="majorHAnsi" w:cs="Times New Roman"/>
      <w:color w:val="000000" w:themeColor="text1"/>
      <w:spacing w:val="20"/>
      <w:szCs w:val="24"/>
      <w14:textFill>
        <w14:solidFill>
          <w14:schemeClr w14:val="tx1">
            <w14:lumMod w14:val="95000"/>
            <w14:lumOff w14:val="5000"/>
            <w14:lumMod w14:val="75000"/>
          </w14:schemeClr>
        </w14:solidFill>
      </w14:textFill>
    </w:rPr>
  </w:style>
  <w:style w:type="character" w:customStyle="1" w:styleId="44">
    <w:name w:val="樣式4 字元"/>
    <w:basedOn w:val="22"/>
    <w:link w:val="40"/>
    <w:rsid w:val="00E62E08"/>
    <w:rPr>
      <w:rFonts w:asciiTheme="majorHAnsi" w:eastAsiaTheme="majorEastAsia" w:hAnsiTheme="majorHAnsi" w:cs="Times New Roman"/>
      <w:b w:val="0"/>
      <w:color w:val="000000" w:themeColor="text1"/>
      <w:spacing w:val="20"/>
      <w:sz w:val="24"/>
      <w:szCs w:val="24"/>
      <w14:textFill>
        <w14:solidFill>
          <w14:schemeClr w14:val="tx1">
            <w14:lumMod w14:val="95000"/>
            <w14:lumOff w14:val="5000"/>
            <w14:lumMod w14:val="75000"/>
          </w14:schemeClr>
        </w14:solidFill>
      </w14:textFill>
    </w:rPr>
  </w:style>
  <w:style w:type="paragraph" w:customStyle="1" w:styleId="53">
    <w:name w:val="樣式5"/>
    <w:basedOn w:val="40"/>
    <w:qFormat/>
    <w:rsid w:val="0008167E"/>
    <w:rPr>
      <w:b/>
      <w:szCs w:val="22"/>
    </w:rPr>
  </w:style>
  <w:style w:type="character" w:customStyle="1" w:styleId="14">
    <w:name w:val="內文1 字元"/>
    <w:basedOn w:val="44"/>
    <w:link w:val="13"/>
    <w:rsid w:val="0021123F"/>
    <w:rPr>
      <w:rFonts w:asciiTheme="majorHAnsi" w:eastAsiaTheme="majorEastAsia" w:hAnsiTheme="majorHAnsi" w:cs="Times New Roman"/>
      <w:b/>
      <w:color w:val="000000" w:themeColor="text1"/>
      <w:spacing w:val="20"/>
      <w:sz w:val="24"/>
      <w:szCs w:val="24"/>
      <w14:textFill>
        <w14:solidFill>
          <w14:schemeClr w14:val="tx1">
            <w14:lumMod w14:val="95000"/>
            <w14:lumOff w14:val="5000"/>
            <w14:lumMod w14:val="75000"/>
          </w14:schemeClr>
        </w14:solidFill>
      </w14:textFill>
    </w:rPr>
  </w:style>
  <w:style w:type="paragraph" w:customStyle="1" w:styleId="naja1">
    <w:name w:val="naja1"/>
    <w:basedOn w:val="30"/>
    <w:link w:val="naja10"/>
    <w:rsid w:val="006D2F5B"/>
    <w:pPr>
      <w:numPr>
        <w:ilvl w:val="0"/>
        <w:numId w:val="10"/>
      </w:numPr>
      <w:ind w:left="907" w:hanging="482"/>
    </w:pPr>
    <w:rPr>
      <w:rFonts w:asciiTheme="minorHAnsi" w:hAnsiTheme="minorHAnsi"/>
      <w:spacing w:val="0"/>
      <w:szCs w:val="20"/>
    </w:rPr>
  </w:style>
  <w:style w:type="paragraph" w:customStyle="1" w:styleId="naja2">
    <w:name w:val="naja2"/>
    <w:basedOn w:val="40"/>
    <w:link w:val="naja20"/>
    <w:qFormat/>
    <w:rsid w:val="00730FD1"/>
    <w:pPr>
      <w:numPr>
        <w:ilvl w:val="0"/>
        <w:numId w:val="8"/>
      </w:numPr>
      <w:tabs>
        <w:tab w:val="left" w:pos="2694"/>
      </w:tabs>
      <w:spacing w:before="40"/>
    </w:pPr>
    <w:rPr>
      <w:b/>
      <w:szCs w:val="22"/>
      <w14:textFill>
        <w14:solidFill>
          <w14:schemeClr w14:val="tx1">
            <w14:lumMod w14:val="85000"/>
            <w14:lumOff w14:val="15000"/>
            <w14:lumMod w14:val="75000"/>
          </w14:schemeClr>
        </w14:solidFill>
      </w14:textFill>
    </w:rPr>
  </w:style>
  <w:style w:type="character" w:customStyle="1" w:styleId="naja10">
    <w:name w:val="naja1 字元"/>
    <w:basedOn w:val="34"/>
    <w:link w:val="naja1"/>
    <w:rsid w:val="006D2F5B"/>
    <w:rPr>
      <w:rFonts w:asciiTheme="majorEastAsia" w:eastAsiaTheme="majorEastAsia" w:hAnsiTheme="majorEastAsia" w:cs="Times New Roman"/>
      <w:b w:val="0"/>
      <w:color w:val="000000" w:themeColor="text1"/>
      <w:spacing w:val="20"/>
      <w:sz w:val="24"/>
      <w:szCs w:val="20"/>
      <w14:textFill>
        <w14:solidFill>
          <w14:schemeClr w14:val="tx1">
            <w14:lumMod w14:val="85000"/>
            <w14:lumOff w14:val="15000"/>
            <w14:lumMod w14:val="75000"/>
          </w14:schemeClr>
        </w14:solidFill>
      </w14:textFill>
    </w:rPr>
  </w:style>
  <w:style w:type="character" w:customStyle="1" w:styleId="naja20">
    <w:name w:val="naja2 字元"/>
    <w:basedOn w:val="44"/>
    <w:link w:val="naja2"/>
    <w:rsid w:val="00730FD1"/>
    <w:rPr>
      <w:rFonts w:asciiTheme="majorHAnsi" w:eastAsiaTheme="majorEastAsia" w:hAnsiTheme="majorHAnsi" w:cs="Times New Roman"/>
      <w:b/>
      <w:color w:val="000000" w:themeColor="text1"/>
      <w:spacing w:val="20"/>
      <w:sz w:val="24"/>
      <w:szCs w:val="24"/>
      <w14:textFill>
        <w14:solidFill>
          <w14:schemeClr w14:val="tx1">
            <w14:lumMod w14:val="85000"/>
            <w14:lumOff w14:val="15000"/>
            <w14:lumMod w14:val="75000"/>
          </w14:schemeClr>
        </w14:solidFill>
      </w14:textFill>
    </w:rPr>
  </w:style>
  <w:style w:type="paragraph" w:customStyle="1" w:styleId="naja">
    <w:name w:val="表格內樣式naja"/>
    <w:basedOn w:val="naja2"/>
    <w:link w:val="naja0"/>
    <w:qFormat/>
    <w:rsid w:val="00C73657"/>
    <w:pPr>
      <w:ind w:left="459" w:hanging="425"/>
    </w:pPr>
  </w:style>
  <w:style w:type="paragraph" w:customStyle="1" w:styleId="62">
    <w:name w:val="樣式6"/>
    <w:basedOn w:val="naja2"/>
    <w:link w:val="63"/>
    <w:qFormat/>
    <w:rsid w:val="00E57926"/>
    <w:pPr>
      <w:ind w:left="1134" w:hanging="425"/>
    </w:pPr>
  </w:style>
  <w:style w:type="character" w:customStyle="1" w:styleId="naja0">
    <w:name w:val="表格內樣式naja 字元"/>
    <w:basedOn w:val="naja20"/>
    <w:link w:val="naja"/>
    <w:rsid w:val="00C73657"/>
    <w:rPr>
      <w:rFonts w:asciiTheme="majorHAnsi" w:eastAsiaTheme="majorEastAsia" w:hAnsiTheme="majorHAnsi" w:cs="Times New Roman"/>
      <w:b/>
      <w:color w:val="000000" w:themeColor="text1"/>
      <w:spacing w:val="20"/>
      <w:sz w:val="24"/>
      <w:szCs w:val="24"/>
      <w14:textFill>
        <w14:solidFill>
          <w14:schemeClr w14:val="tx1">
            <w14:lumMod w14:val="85000"/>
            <w14:lumOff w14:val="15000"/>
            <w14:lumMod w14:val="75000"/>
          </w14:schemeClr>
        </w14:solidFill>
      </w14:textFill>
    </w:rPr>
  </w:style>
  <w:style w:type="character" w:customStyle="1" w:styleId="63">
    <w:name w:val="樣式6 字元"/>
    <w:basedOn w:val="naja20"/>
    <w:link w:val="62"/>
    <w:rsid w:val="00E57926"/>
    <w:rPr>
      <w:rFonts w:asciiTheme="majorHAnsi" w:eastAsiaTheme="majorEastAsia" w:hAnsiTheme="majorHAnsi" w:cs="Times New Roman"/>
      <w:b/>
      <w:color w:val="000000" w:themeColor="text1"/>
      <w:spacing w:val="20"/>
      <w:sz w:val="24"/>
      <w:szCs w:val="24"/>
      <w14:textFill>
        <w14:solidFill>
          <w14:schemeClr w14:val="tx1">
            <w14:lumMod w14:val="85000"/>
            <w14:lumOff w14:val="15000"/>
            <w14:lumMod w14:val="7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2577;&#21578;%20(&#20844;&#27491;&#20027;&#38988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7360BC80354143889D6731A33BA12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5DA5352-8C47-4A3D-8433-E470CF4D80AB}"/>
      </w:docPartPr>
      <w:docPartBody>
        <w:p w:rsidR="00021411" w:rsidRDefault="00BA6D21">
          <w:pPr>
            <w:pStyle w:val="F17360BC80354143889D6731A33BA12F"/>
          </w:pPr>
          <w:r>
            <w:rPr>
              <w:lang w:val="zh-TW"/>
            </w:rPr>
            <w:t>[</w:t>
          </w:r>
          <w:r>
            <w:rPr>
              <w:lang w:val="zh-TW"/>
            </w:rPr>
            <w:t>鍵入文件標題</w:t>
          </w:r>
          <w:r>
            <w:rPr>
              <w:lang w:val="zh-TW"/>
            </w:rPr>
            <w:t>]</w:t>
          </w:r>
        </w:p>
      </w:docPartBody>
    </w:docPart>
    <w:docPart>
      <w:docPartPr>
        <w:name w:val="0F9DF49EA7DF45FEA653E1720587BAE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9C7F57C-C78B-4585-8A25-CC884809C90E}"/>
      </w:docPartPr>
      <w:docPartBody>
        <w:p w:rsidR="00021411" w:rsidRDefault="00BA6D21">
          <w:pPr>
            <w:pStyle w:val="0F9DF49EA7DF45FEA653E1720587BAE2"/>
          </w:pPr>
          <w:r>
            <w:rPr>
              <w:lang w:val="zh-TW"/>
            </w:rPr>
            <w:t>[</w:t>
          </w:r>
          <w:r>
            <w:rPr>
              <w:lang w:val="zh-TW"/>
            </w:rPr>
            <w:t>鍵入文件副標題</w:t>
          </w:r>
          <w:r>
            <w:rPr>
              <w:lang w:val="zh-TW"/>
            </w:rPr>
            <w:t>]</w:t>
          </w:r>
        </w:p>
      </w:docPartBody>
    </w:docPart>
    <w:docPart>
      <w:docPartPr>
        <w:name w:val="9BA544E7465A4575BD81C45B5D8F602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1F56E0C-D6EA-4F55-9F1A-2D4B170E1A5F}"/>
      </w:docPartPr>
      <w:docPartBody>
        <w:p w:rsidR="00021411" w:rsidRDefault="00BA6D21">
          <w:pPr>
            <w:pStyle w:val="9BA544E7465A4575BD81C45B5D8F6029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TW"/>
            </w:rPr>
            <w:t>]</w:t>
          </w:r>
        </w:p>
      </w:docPartBody>
    </w:docPart>
    <w:docPart>
      <w:docPartPr>
        <w:name w:val="0E09EF1D080345EF9141C10BD2A5EB8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0AA2A54-9A52-4A40-92D7-5058F82F2320}"/>
      </w:docPartPr>
      <w:docPartBody>
        <w:p w:rsidR="00021411" w:rsidRDefault="00BA6D21">
          <w:pPr>
            <w:pStyle w:val="0E09EF1D080345EF9141C10BD2A5EB82"/>
          </w:pPr>
          <w:r>
            <w:rPr>
              <w:sz w:val="36"/>
              <w:szCs w:val="36"/>
              <w:lang w:val="zh-TW"/>
            </w:rPr>
            <w:t>[</w:t>
          </w:r>
          <w:r>
            <w:rPr>
              <w:sz w:val="36"/>
              <w:szCs w:val="36"/>
              <w:lang w:val="zh-TW"/>
            </w:rPr>
            <w:t>鍵入文件副標題</w:t>
          </w:r>
          <w:r>
            <w:rPr>
              <w:sz w:val="36"/>
              <w:szCs w:val="36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 Light">
    <w:panose1 w:val="020B0304030504040204"/>
    <w:charset w:val="88"/>
    <w:family w:val="swiss"/>
    <w:pitch w:val="variable"/>
    <w:sig w:usb0="A0000AEF" w:usb1="29CFFCFB" w:usb2="00000016" w:usb3="00000000" w:csb0="003E01B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D21"/>
    <w:rsid w:val="00021411"/>
    <w:rsid w:val="00251837"/>
    <w:rsid w:val="0026554F"/>
    <w:rsid w:val="00660B37"/>
    <w:rsid w:val="00865BE2"/>
    <w:rsid w:val="00BA6D21"/>
    <w:rsid w:val="00F6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300" w:after="40"/>
      <w:outlineLvl w:val="0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240" w:after="40"/>
      <w:outlineLvl w:val="1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Cs w:val="24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200" w:after="40"/>
      <w:outlineLvl w:val="2"/>
    </w:pPr>
    <w:rPr>
      <w:rFonts w:asciiTheme="majorHAnsi" w:eastAsiaTheme="majorEastAsia" w:hAnsiTheme="majorHAnsi" w:cs="Times New Roman"/>
      <w:b/>
      <w:color w:val="5B9BD5" w:themeColor="accent1"/>
      <w:spacing w:val="2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17360BC80354143889D6731A33BA12F">
    <w:name w:val="F17360BC80354143889D6731A33BA12F"/>
    <w:pPr>
      <w:widowControl w:val="0"/>
    </w:pPr>
  </w:style>
  <w:style w:type="paragraph" w:customStyle="1" w:styleId="0F9DF49EA7DF45FEA653E1720587BAE2">
    <w:name w:val="0F9DF49EA7DF45FEA653E1720587BAE2"/>
    <w:pPr>
      <w:widowControl w:val="0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Cs w:val="24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="Times New Roman"/>
      <w:b/>
      <w:color w:val="5B9BD5" w:themeColor="accent1"/>
      <w:spacing w:val="20"/>
      <w:kern w:val="0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BA544E7465A4575BD81C45B5D8F6029">
    <w:name w:val="9BA544E7465A4575BD81C45B5D8F6029"/>
    <w:pPr>
      <w:widowControl w:val="0"/>
    </w:pPr>
  </w:style>
  <w:style w:type="paragraph" w:customStyle="1" w:styleId="0E09EF1D080345EF9141C10BD2A5EB82">
    <w:name w:val="0E09EF1D080345EF9141C10BD2A5EB82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2016-09-09T00:00:00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D83272-1AE2-47DD-AF5A-E921B57E79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DA53A341-F8BC-416C-B75B-BAF82D0A8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報告 (公正主題).dotx</Template>
  <TotalTime>510</TotalTime>
  <Pages>5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Android程式設計師班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銀級小管家APP</dc:title>
  <dc:subject>專題說明書</dc:subject>
  <dc:creator>Administrator</dc:creator>
  <cp:keywords/>
  <dc:description/>
  <cp:lastModifiedBy>Administrator</cp:lastModifiedBy>
  <cp:revision>73</cp:revision>
  <dcterms:created xsi:type="dcterms:W3CDTF">2016-08-12T06:09:00Z</dcterms:created>
  <dcterms:modified xsi:type="dcterms:W3CDTF">2016-08-22T02:33:00Z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